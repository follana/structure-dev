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FFD118" w14:textId="3F55BC21" w:rsidR="00952F7D" w:rsidRDefault="00DF198B" w:rsidP="00DF198B">
      <w:pPr>
        <w:pStyle w:val="Ancredugraphisme"/>
      </w:pPr>
      <w:r w:rsidRPr="004909D9">
        <w:rPr>
          <w:noProof/>
          <w:lang w:bidi="fr-FR"/>
        </w:rPr>
        <w:drawing>
          <wp:anchor distT="0" distB="0" distL="114300" distR="114300" simplePos="0" relativeHeight="251658240" behindDoc="1" locked="0" layoutInCell="1" allowOverlap="1" wp14:anchorId="52397B3F" wp14:editId="32CE8D05">
            <wp:simplePos x="0" y="0"/>
            <wp:positionH relativeFrom="margin">
              <wp:align>left</wp:align>
            </wp:positionH>
            <wp:positionV relativeFrom="margin">
              <wp:align>top</wp:align>
            </wp:positionV>
            <wp:extent cx="6858000" cy="9763125"/>
            <wp:effectExtent l="0" t="0" r="0" b="9525"/>
            <wp:wrapNone/>
            <wp:docPr id="1"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763125"/>
                    </a:xfrm>
                    <a:prstGeom prst="rect">
                      <a:avLst/>
                    </a:prstGeom>
                  </pic:spPr>
                </pic:pic>
              </a:graphicData>
            </a:graphic>
            <wp14:sizeRelH relativeFrom="page">
              <wp14:pctWidth>0</wp14:pctWidth>
            </wp14:sizeRelH>
            <wp14:sizeRelV relativeFrom="page">
              <wp14:pctHeight>0</wp14:pctHeight>
            </wp14:sizeRelV>
          </wp:anchor>
        </w:drawing>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23989A0C" w14:textId="77777777" w:rsidTr="00E42171">
        <w:trPr>
          <w:trHeight w:val="732"/>
        </w:trPr>
        <w:tc>
          <w:tcPr>
            <w:tcW w:w="10790" w:type="dxa"/>
            <w:gridSpan w:val="9"/>
          </w:tcPr>
          <w:p w14:paraId="2A052CE8" w14:textId="77777777" w:rsidR="00DF198B" w:rsidRDefault="00DF198B"/>
        </w:tc>
      </w:tr>
      <w:tr w:rsidR="00DF198B" w14:paraId="4AABC3A3" w14:textId="77777777" w:rsidTr="00185F4A">
        <w:trPr>
          <w:trHeight w:val="1068"/>
        </w:trPr>
        <w:tc>
          <w:tcPr>
            <w:tcW w:w="1198" w:type="dxa"/>
            <w:gridSpan w:val="2"/>
            <w:tcBorders>
              <w:right w:val="single" w:sz="18" w:space="0" w:color="476166" w:themeColor="accent1"/>
            </w:tcBorders>
          </w:tcPr>
          <w:p w14:paraId="305A8910"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1C490853" w14:textId="6AC401A8" w:rsidR="00DF198B" w:rsidRPr="00DF198B" w:rsidRDefault="00C840D2" w:rsidP="00874FE7">
            <w:pPr>
              <w:pStyle w:val="Titre1"/>
            </w:pPr>
            <w:r>
              <w:t>Cahier des charges</w:t>
            </w:r>
          </w:p>
        </w:tc>
        <w:tc>
          <w:tcPr>
            <w:tcW w:w="1199" w:type="dxa"/>
            <w:gridSpan w:val="2"/>
            <w:tcBorders>
              <w:left w:val="single" w:sz="18" w:space="0" w:color="476166" w:themeColor="accent1"/>
            </w:tcBorders>
          </w:tcPr>
          <w:p w14:paraId="38D12601" w14:textId="77777777" w:rsidR="00DF198B" w:rsidRDefault="00DF198B"/>
        </w:tc>
      </w:tr>
      <w:tr w:rsidR="00DF198B" w14:paraId="5077F432" w14:textId="77777777" w:rsidTr="00E42171">
        <w:trPr>
          <w:trHeight w:val="335"/>
        </w:trPr>
        <w:tc>
          <w:tcPr>
            <w:tcW w:w="1170" w:type="dxa"/>
          </w:tcPr>
          <w:p w14:paraId="3A7D24CC" w14:textId="77777777" w:rsidR="00DF198B" w:rsidRDefault="00DF198B"/>
        </w:tc>
        <w:tc>
          <w:tcPr>
            <w:tcW w:w="8460" w:type="dxa"/>
            <w:gridSpan w:val="7"/>
          </w:tcPr>
          <w:p w14:paraId="6DF9851E" w14:textId="77777777" w:rsidR="00DF198B" w:rsidRDefault="00DF198B"/>
        </w:tc>
        <w:tc>
          <w:tcPr>
            <w:tcW w:w="1160" w:type="dxa"/>
          </w:tcPr>
          <w:p w14:paraId="1874B607" w14:textId="77777777" w:rsidR="00DF198B" w:rsidRDefault="00DF198B"/>
        </w:tc>
      </w:tr>
      <w:tr w:rsidR="00DF198B" w14:paraId="719D9900" w14:textId="77777777" w:rsidTr="00185F4A">
        <w:trPr>
          <w:trHeight w:val="929"/>
        </w:trPr>
        <w:tc>
          <w:tcPr>
            <w:tcW w:w="2397" w:type="dxa"/>
            <w:gridSpan w:val="4"/>
          </w:tcPr>
          <w:p w14:paraId="24E01136" w14:textId="06967EA5" w:rsidR="00DF198B" w:rsidRDefault="00DF198B"/>
        </w:tc>
        <w:tc>
          <w:tcPr>
            <w:tcW w:w="5995" w:type="dxa"/>
            <w:shd w:val="clear" w:color="auto" w:fill="FFFFFF" w:themeFill="background1"/>
          </w:tcPr>
          <w:p w14:paraId="4300FF70" w14:textId="5C41EAEC" w:rsidR="00DF198B" w:rsidRPr="00DF198B" w:rsidRDefault="00DF198B" w:rsidP="00DF198B">
            <w:pPr>
              <w:jc w:val="center"/>
              <w:rPr>
                <w:rFonts w:ascii="Georgia" w:hAnsi="Georgia"/>
                <w:sz w:val="48"/>
                <w:szCs w:val="48"/>
              </w:rPr>
            </w:pPr>
          </w:p>
        </w:tc>
        <w:tc>
          <w:tcPr>
            <w:tcW w:w="2398" w:type="dxa"/>
            <w:gridSpan w:val="4"/>
          </w:tcPr>
          <w:p w14:paraId="185435B8" w14:textId="77777777" w:rsidR="00DF198B" w:rsidRDefault="00DF198B"/>
        </w:tc>
      </w:tr>
      <w:tr w:rsidR="00DF198B" w14:paraId="7F752581" w14:textId="77777777" w:rsidTr="00185F4A">
        <w:trPr>
          <w:trHeight w:val="1460"/>
        </w:trPr>
        <w:tc>
          <w:tcPr>
            <w:tcW w:w="2397" w:type="dxa"/>
            <w:gridSpan w:val="4"/>
          </w:tcPr>
          <w:p w14:paraId="460387F1" w14:textId="352529C5" w:rsidR="00DF198B" w:rsidRDefault="00DF198B"/>
        </w:tc>
        <w:tc>
          <w:tcPr>
            <w:tcW w:w="5995" w:type="dxa"/>
            <w:shd w:val="clear" w:color="auto" w:fill="FFFFFF" w:themeFill="background1"/>
          </w:tcPr>
          <w:p w14:paraId="6F7186B6" w14:textId="336EA256" w:rsidR="00C840D2" w:rsidRDefault="00C840D2" w:rsidP="00874FE7">
            <w:pPr>
              <w:pStyle w:val="Titre2"/>
            </w:pPr>
            <w:r>
              <w:t>KLN</w:t>
            </w:r>
          </w:p>
          <w:p w14:paraId="1082F49B" w14:textId="61896842" w:rsidR="00DF198B" w:rsidRPr="00DF198B" w:rsidRDefault="00C840D2" w:rsidP="00874FE7">
            <w:pPr>
              <w:pStyle w:val="Titre2"/>
            </w:pPr>
            <w:r>
              <w:t xml:space="preserve"> Corps et esprit</w:t>
            </w:r>
          </w:p>
        </w:tc>
        <w:tc>
          <w:tcPr>
            <w:tcW w:w="2398" w:type="dxa"/>
            <w:gridSpan w:val="4"/>
          </w:tcPr>
          <w:p w14:paraId="0AEE9FCD" w14:textId="77777777" w:rsidR="00DF198B" w:rsidRDefault="00DF198B"/>
        </w:tc>
      </w:tr>
      <w:tr w:rsidR="00DF198B" w14:paraId="3E856B51" w14:textId="77777777" w:rsidTr="00E42171">
        <w:trPr>
          <w:trHeight w:val="5459"/>
        </w:trPr>
        <w:tc>
          <w:tcPr>
            <w:tcW w:w="2397" w:type="dxa"/>
            <w:gridSpan w:val="4"/>
            <w:vAlign w:val="bottom"/>
          </w:tcPr>
          <w:p w14:paraId="4C2CC23E" w14:textId="7C97A163"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6C24B271" w14:textId="5C4A7088" w:rsidR="00DF198B" w:rsidRPr="00DF198B" w:rsidRDefault="00DF198B" w:rsidP="00874FE7">
            <w:pPr>
              <w:pStyle w:val="Titre3"/>
            </w:pPr>
          </w:p>
          <w:p w14:paraId="56DE84CC" w14:textId="77777777" w:rsidR="00874FE7" w:rsidRPr="00DF198B" w:rsidRDefault="00000000" w:rsidP="00874FE7">
            <w:pPr>
              <w:pStyle w:val="Titre3"/>
            </w:pPr>
            <w:sdt>
              <w:sdtPr>
                <w:id w:val="-1516760087"/>
                <w:placeholder>
                  <w:docPart w:val="2B5E51E71FD14E95BCBE22C7D9B481AE"/>
                </w:placeholder>
                <w:temporary/>
                <w:showingPlcHdr/>
                <w15:appearance w15:val="hidden"/>
              </w:sdtPr>
              <w:sdtContent>
                <w:r w:rsidR="00874FE7" w:rsidRPr="00DF198B">
                  <w:rPr>
                    <w:lang w:bidi="fr-FR"/>
                  </w:rPr>
                  <w:t>—</w:t>
                </w:r>
              </w:sdtContent>
            </w:sdt>
          </w:p>
          <w:p w14:paraId="319967BE" w14:textId="6954036E" w:rsidR="00DF198B" w:rsidRPr="00DF198B" w:rsidRDefault="00C840D2" w:rsidP="00874FE7">
            <w:pPr>
              <w:pStyle w:val="Titre3"/>
            </w:pPr>
            <w:r>
              <w:t>Sandy FOLLANA</w:t>
            </w:r>
          </w:p>
          <w:p w14:paraId="652DB17F" w14:textId="77777777" w:rsidR="00DF198B" w:rsidRPr="00DF198B" w:rsidRDefault="00000000" w:rsidP="00874FE7">
            <w:pPr>
              <w:pStyle w:val="Titre3"/>
            </w:pPr>
            <w:sdt>
              <w:sdtPr>
                <w:id w:val="1492440299"/>
                <w:placeholder>
                  <w:docPart w:val="5DFFB0D1890E436F89530E9D96862011"/>
                </w:placeholder>
                <w:temporary/>
                <w:showingPlcHdr/>
                <w15:appearance w15:val="hidden"/>
              </w:sdtPr>
              <w:sdtContent>
                <w:r w:rsidR="00874FE7" w:rsidRPr="00DF198B">
                  <w:rPr>
                    <w:lang w:bidi="fr-FR"/>
                  </w:rPr>
                  <w:t>—</w:t>
                </w:r>
              </w:sdtContent>
            </w:sdt>
          </w:p>
          <w:p w14:paraId="24FF4E4C" w14:textId="22522C6A" w:rsidR="00DF198B" w:rsidRDefault="00DF198B" w:rsidP="00874FE7">
            <w:pPr>
              <w:pStyle w:val="Titre3"/>
            </w:pPr>
          </w:p>
          <w:p w14:paraId="716B886E" w14:textId="77777777" w:rsidR="00DF198B" w:rsidRPr="00DF198B" w:rsidRDefault="00DF198B" w:rsidP="00DF198B"/>
        </w:tc>
        <w:tc>
          <w:tcPr>
            <w:tcW w:w="2398" w:type="dxa"/>
            <w:gridSpan w:val="4"/>
            <w:vAlign w:val="bottom"/>
          </w:tcPr>
          <w:p w14:paraId="455DE776" w14:textId="17DDEA94" w:rsidR="00DF198B" w:rsidRDefault="00E42171" w:rsidP="00DF198B">
            <w:pPr>
              <w:jc w:val="center"/>
            </w:pPr>
            <w:r w:rsidRPr="004909D9">
              <w:rPr>
                <w:noProof/>
                <w:lang w:bidi="fr-FR"/>
              </w:rPr>
              <w:drawing>
                <wp:anchor distT="0" distB="0" distL="114300" distR="114300" simplePos="0" relativeHeight="251660288" behindDoc="1" locked="0" layoutInCell="1" allowOverlap="1" wp14:anchorId="025A9ED8" wp14:editId="24248478">
                  <wp:simplePos x="0" y="0"/>
                  <wp:positionH relativeFrom="margin">
                    <wp:posOffset>-5337175</wp:posOffset>
                  </wp:positionH>
                  <wp:positionV relativeFrom="margin">
                    <wp:posOffset>-2934335</wp:posOffset>
                  </wp:positionV>
                  <wp:extent cx="6858000" cy="9753600"/>
                  <wp:effectExtent l="0" t="0" r="0" b="0"/>
                  <wp:wrapNone/>
                  <wp:docPr id="3" name="Imag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alphaModFix amt="20000"/>
                            <a:extLst>
                              <a:ext uri="{28A0092B-C50C-407E-A947-70E740481C1C}">
                                <a14:useLocalDpi xmlns:a14="http://schemas.microsoft.com/office/drawing/2010/main" val="0"/>
                              </a:ext>
                            </a:extLst>
                          </a:blip>
                          <a:stretch>
                            <a:fillRect/>
                          </a:stretch>
                        </pic:blipFill>
                        <pic:spPr>
                          <a:xfrm>
                            <a:off x="0" y="0"/>
                            <a:ext cx="6858000" cy="9753600"/>
                          </a:xfrm>
                          <a:prstGeom prst="rect">
                            <a:avLst/>
                          </a:prstGeom>
                        </pic:spPr>
                      </pic:pic>
                    </a:graphicData>
                  </a:graphic>
                  <wp14:sizeRelH relativeFrom="page">
                    <wp14:pctWidth>0</wp14:pctWidth>
                  </wp14:sizeRelH>
                  <wp14:sizeRelV relativeFrom="page">
                    <wp14:pctHeight>0</wp14:pctHeight>
                  </wp14:sizeRelV>
                </wp:anchor>
              </w:drawing>
            </w:r>
            <w:r w:rsidR="00C840D2">
              <w:t>OO</w:t>
            </w:r>
          </w:p>
        </w:tc>
      </w:tr>
      <w:tr w:rsidR="00DF198B" w14:paraId="3F975F24" w14:textId="77777777" w:rsidTr="00185F4A">
        <w:tc>
          <w:tcPr>
            <w:tcW w:w="2340" w:type="dxa"/>
            <w:gridSpan w:val="3"/>
          </w:tcPr>
          <w:p w14:paraId="1F72C6EA" w14:textId="77777777" w:rsidR="00DF198B" w:rsidRDefault="00DF198B"/>
        </w:tc>
        <w:tc>
          <w:tcPr>
            <w:tcW w:w="6120" w:type="dxa"/>
            <w:gridSpan w:val="3"/>
          </w:tcPr>
          <w:p w14:paraId="1145B33C" w14:textId="06B6DEFE" w:rsidR="00DF198B" w:rsidRDefault="00DF198B"/>
        </w:tc>
        <w:tc>
          <w:tcPr>
            <w:tcW w:w="2330" w:type="dxa"/>
            <w:gridSpan w:val="3"/>
          </w:tcPr>
          <w:p w14:paraId="39F9CF6D" w14:textId="77777777" w:rsidR="00DF198B" w:rsidRDefault="00DF198B"/>
        </w:tc>
      </w:tr>
    </w:tbl>
    <w:p w14:paraId="2D29BA0D" w14:textId="571F1534" w:rsidR="00DF198B" w:rsidRDefault="00E42171">
      <w:r>
        <w:rPr>
          <w:noProof/>
          <w:lang w:bidi="fr-FR"/>
        </w:rPr>
        <w:drawing>
          <wp:anchor distT="0" distB="0" distL="114300" distR="114300" simplePos="0" relativeHeight="251665408" behindDoc="1" locked="0" layoutInCell="1" allowOverlap="1" wp14:anchorId="6AC5452A" wp14:editId="4C392531">
            <wp:simplePos x="0" y="0"/>
            <wp:positionH relativeFrom="margin">
              <wp:posOffset>2081286</wp:posOffset>
            </wp:positionH>
            <wp:positionV relativeFrom="paragraph">
              <wp:posOffset>12700</wp:posOffset>
            </wp:positionV>
            <wp:extent cx="2717165" cy="2707395"/>
            <wp:effectExtent l="0" t="0" r="6985" b="0"/>
            <wp:wrapNone/>
            <wp:docPr id="5" name="Image 5" descr="Une image contenant texte, tableau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tableau noir&#10;&#10;Description générée automatiquement"/>
                    <pic:cNvPicPr/>
                  </pic:nvPicPr>
                  <pic:blipFill>
                    <a:blip r:embed="rId11"/>
                    <a:stretch>
                      <a:fillRect/>
                    </a:stretch>
                  </pic:blipFill>
                  <pic:spPr>
                    <a:xfrm>
                      <a:off x="0" y="0"/>
                      <a:ext cx="2717165" cy="2707395"/>
                    </a:xfrm>
                    <a:prstGeom prst="rect">
                      <a:avLst/>
                    </a:prstGeom>
                  </pic:spPr>
                </pic:pic>
              </a:graphicData>
            </a:graphic>
            <wp14:sizeRelH relativeFrom="margin">
              <wp14:pctWidth>0</wp14:pctWidth>
            </wp14:sizeRelH>
            <wp14:sizeRelV relativeFrom="margin">
              <wp14:pctHeight>0</wp14:pctHeight>
            </wp14:sizeRelV>
          </wp:anchor>
        </w:drawing>
      </w:r>
    </w:p>
    <w:p w14:paraId="34D353A0" w14:textId="63DAEB62" w:rsidR="00DF198B" w:rsidRDefault="00CD7613" w:rsidP="002D2200">
      <w:pPr>
        <w:pStyle w:val="Ancredugraphisme"/>
      </w:pPr>
      <w:r w:rsidRPr="004909D9">
        <w:rPr>
          <w:noProof/>
          <w:lang w:bidi="fr-FR"/>
        </w:rPr>
        <mc:AlternateContent>
          <mc:Choice Requires="wps">
            <w:drawing>
              <wp:anchor distT="0" distB="0" distL="114300" distR="114300" simplePos="0" relativeHeight="251657215" behindDoc="1" locked="0" layoutInCell="1" allowOverlap="1" wp14:anchorId="087B4039" wp14:editId="24F49F89">
                <wp:simplePos x="0" y="0"/>
                <wp:positionH relativeFrom="column">
                  <wp:posOffset>5080</wp:posOffset>
                </wp:positionH>
                <wp:positionV relativeFrom="paragraph">
                  <wp:posOffset>9525</wp:posOffset>
                </wp:positionV>
                <wp:extent cx="6857365" cy="9744075"/>
                <wp:effectExtent l="0" t="0" r="635" b="9525"/>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365" cy="974407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9B07DE" id="Rectangle 2" o:spid="_x0000_s1026" alt="&quot;&quot;" style="position:absolute;margin-left:.4pt;margin-top:.75pt;width:539.95pt;height:767.2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" fillcolor="#476166 [3204]" stroked="f" strokeweight="2pt">
                <v:stroke miterlimit="4"/>
                <v:textbox inset="3pt,3pt,3pt,3pt"/>
              </v:rect>
            </w:pict>
          </mc:Fallback>
        </mc:AlternateContent>
      </w:r>
      <w:r w:rsidR="00C840D2">
        <w:t>dff</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087"/>
        <w:gridCol w:w="540"/>
        <w:gridCol w:w="540"/>
        <w:gridCol w:w="2158"/>
      </w:tblGrid>
      <w:tr w:rsidR="002D2200" w14:paraId="4046ADC2" w14:textId="77777777" w:rsidTr="00E42171">
        <w:trPr>
          <w:trHeight w:val="4131"/>
        </w:trPr>
        <w:tc>
          <w:tcPr>
            <w:tcW w:w="2158" w:type="dxa"/>
          </w:tcPr>
          <w:p w14:paraId="2A3BDEDE" w14:textId="6407CC89" w:rsidR="002D2200" w:rsidRDefault="002D2200"/>
        </w:tc>
        <w:tc>
          <w:tcPr>
            <w:tcW w:w="2158" w:type="dxa"/>
            <w:gridSpan w:val="3"/>
            <w:tcBorders>
              <w:bottom w:val="single" w:sz="18" w:space="0" w:color="476166" w:themeColor="accent1"/>
            </w:tcBorders>
          </w:tcPr>
          <w:p w14:paraId="55E1B7E6" w14:textId="2B8BA501" w:rsidR="002D2200" w:rsidRDefault="002D2200"/>
        </w:tc>
        <w:tc>
          <w:tcPr>
            <w:tcW w:w="2158" w:type="dxa"/>
            <w:tcBorders>
              <w:bottom w:val="single" w:sz="18" w:space="0" w:color="476166" w:themeColor="accent1"/>
            </w:tcBorders>
          </w:tcPr>
          <w:p w14:paraId="4F58D6CF" w14:textId="114E1658" w:rsidR="002D2200" w:rsidRDefault="002D2200"/>
        </w:tc>
        <w:tc>
          <w:tcPr>
            <w:tcW w:w="2167" w:type="dxa"/>
            <w:gridSpan w:val="3"/>
            <w:tcBorders>
              <w:bottom w:val="single" w:sz="18" w:space="0" w:color="476166" w:themeColor="accent1"/>
            </w:tcBorders>
          </w:tcPr>
          <w:p w14:paraId="1E359E64" w14:textId="77777777" w:rsidR="002D2200" w:rsidRDefault="002D2200"/>
        </w:tc>
        <w:tc>
          <w:tcPr>
            <w:tcW w:w="2158" w:type="dxa"/>
          </w:tcPr>
          <w:p w14:paraId="0A0A17FB" w14:textId="77777777" w:rsidR="002D2200" w:rsidRDefault="002D2200"/>
        </w:tc>
      </w:tr>
      <w:tr w:rsidR="002D2200" w14:paraId="6451E0DF" w14:textId="77777777" w:rsidTr="00185F4A">
        <w:trPr>
          <w:trHeight w:val="664"/>
        </w:trPr>
        <w:tc>
          <w:tcPr>
            <w:tcW w:w="2158" w:type="dxa"/>
            <w:tcBorders>
              <w:right w:val="single" w:sz="18" w:space="0" w:color="476166" w:themeColor="accent1"/>
            </w:tcBorders>
          </w:tcPr>
          <w:p w14:paraId="7284C071"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69D7AE80" w14:textId="41B11F06" w:rsidR="002D2200" w:rsidRPr="00E74B29" w:rsidRDefault="00C840D2" w:rsidP="00874FE7">
            <w:pPr>
              <w:pStyle w:val="Titre4"/>
            </w:pPr>
            <w:r>
              <w:t>Index :</w:t>
            </w:r>
          </w:p>
        </w:tc>
        <w:tc>
          <w:tcPr>
            <w:tcW w:w="2158" w:type="dxa"/>
            <w:tcBorders>
              <w:left w:val="single" w:sz="18" w:space="0" w:color="476166" w:themeColor="accent1"/>
            </w:tcBorders>
          </w:tcPr>
          <w:p w14:paraId="124E63A8" w14:textId="77777777" w:rsidR="002D2200" w:rsidRDefault="002D2200"/>
        </w:tc>
      </w:tr>
      <w:tr w:rsidR="002D2200" w14:paraId="1E968740" w14:textId="77777777" w:rsidTr="00CD7613">
        <w:trPr>
          <w:trHeight w:val="765"/>
        </w:trPr>
        <w:tc>
          <w:tcPr>
            <w:tcW w:w="2158" w:type="dxa"/>
          </w:tcPr>
          <w:p w14:paraId="342CB7BC" w14:textId="77777777" w:rsidR="002D2200" w:rsidRDefault="002D2200"/>
        </w:tc>
        <w:tc>
          <w:tcPr>
            <w:tcW w:w="2158" w:type="dxa"/>
            <w:gridSpan w:val="3"/>
            <w:tcBorders>
              <w:top w:val="single" w:sz="18" w:space="0" w:color="476166" w:themeColor="accent1"/>
              <w:bottom w:val="single" w:sz="18" w:space="0" w:color="476166" w:themeColor="accent1"/>
            </w:tcBorders>
          </w:tcPr>
          <w:p w14:paraId="32917047" w14:textId="77777777" w:rsidR="002D2200" w:rsidRDefault="002D2200"/>
        </w:tc>
        <w:tc>
          <w:tcPr>
            <w:tcW w:w="2158" w:type="dxa"/>
            <w:tcBorders>
              <w:top w:val="single" w:sz="18" w:space="0" w:color="476166" w:themeColor="accent1"/>
              <w:bottom w:val="single" w:sz="18" w:space="0" w:color="476166" w:themeColor="accent1"/>
            </w:tcBorders>
          </w:tcPr>
          <w:p w14:paraId="108D2A7D" w14:textId="77777777" w:rsidR="002D2200" w:rsidRDefault="002D2200"/>
        </w:tc>
        <w:tc>
          <w:tcPr>
            <w:tcW w:w="2167" w:type="dxa"/>
            <w:gridSpan w:val="3"/>
            <w:tcBorders>
              <w:top w:val="single" w:sz="18" w:space="0" w:color="476166" w:themeColor="accent1"/>
              <w:bottom w:val="single" w:sz="18" w:space="0" w:color="476166" w:themeColor="accent1"/>
            </w:tcBorders>
          </w:tcPr>
          <w:p w14:paraId="12A3B6F5" w14:textId="77777777" w:rsidR="002D2200" w:rsidRDefault="002D2200"/>
        </w:tc>
        <w:tc>
          <w:tcPr>
            <w:tcW w:w="2158" w:type="dxa"/>
          </w:tcPr>
          <w:p w14:paraId="2DAE9BAA" w14:textId="77777777" w:rsidR="002D2200" w:rsidRDefault="002D2200"/>
        </w:tc>
      </w:tr>
      <w:tr w:rsidR="00E74B29" w14:paraId="758C40CF" w14:textId="77777777" w:rsidTr="00C840D2">
        <w:trPr>
          <w:trHeight w:val="285"/>
        </w:trPr>
        <w:tc>
          <w:tcPr>
            <w:tcW w:w="2158" w:type="dxa"/>
            <w:tcBorders>
              <w:right w:val="single" w:sz="18" w:space="0" w:color="476166" w:themeColor="accent1"/>
            </w:tcBorders>
          </w:tcPr>
          <w:p w14:paraId="0FCF6876" w14:textId="77777777" w:rsidR="00E74B29" w:rsidRDefault="00E74B29"/>
        </w:tc>
        <w:tc>
          <w:tcPr>
            <w:tcW w:w="1082" w:type="dxa"/>
            <w:gridSpan w:val="2"/>
            <w:tcBorders>
              <w:top w:val="single" w:sz="18" w:space="0" w:color="476166" w:themeColor="accent1"/>
              <w:left w:val="single" w:sz="18" w:space="0" w:color="476166" w:themeColor="accent1"/>
            </w:tcBorders>
            <w:shd w:val="clear" w:color="auto" w:fill="FFFFFF" w:themeFill="background1"/>
          </w:tcPr>
          <w:p w14:paraId="22E731EA" w14:textId="77777777" w:rsidR="00E74B29" w:rsidRDefault="00E74B29"/>
        </w:tc>
        <w:tc>
          <w:tcPr>
            <w:tcW w:w="4321" w:type="dxa"/>
            <w:gridSpan w:val="3"/>
            <w:tcBorders>
              <w:top w:val="single" w:sz="18" w:space="0" w:color="476166" w:themeColor="accent1"/>
            </w:tcBorders>
            <w:shd w:val="clear" w:color="auto" w:fill="FFFFFF" w:themeFill="background1"/>
          </w:tcPr>
          <w:p w14:paraId="1A729695" w14:textId="77777777" w:rsidR="00E74B29" w:rsidRDefault="00E74B29" w:rsidP="00E74B29"/>
        </w:tc>
        <w:tc>
          <w:tcPr>
            <w:tcW w:w="1080" w:type="dxa"/>
            <w:gridSpan w:val="2"/>
            <w:tcBorders>
              <w:top w:val="single" w:sz="18" w:space="0" w:color="476166" w:themeColor="accent1"/>
              <w:right w:val="single" w:sz="18" w:space="0" w:color="476166" w:themeColor="accent1"/>
            </w:tcBorders>
            <w:shd w:val="clear" w:color="auto" w:fill="FFFFFF" w:themeFill="background1"/>
          </w:tcPr>
          <w:p w14:paraId="39078AED" w14:textId="77777777" w:rsidR="00E74B29" w:rsidRDefault="00E74B29"/>
        </w:tc>
        <w:tc>
          <w:tcPr>
            <w:tcW w:w="2158" w:type="dxa"/>
            <w:tcBorders>
              <w:left w:val="single" w:sz="18" w:space="0" w:color="476166" w:themeColor="accent1"/>
            </w:tcBorders>
          </w:tcPr>
          <w:p w14:paraId="716973CC" w14:textId="77777777" w:rsidR="00E74B29" w:rsidRDefault="00E74B29"/>
        </w:tc>
      </w:tr>
      <w:tr w:rsidR="000E4641" w14:paraId="1B5B99CD" w14:textId="77777777" w:rsidTr="00C840D2">
        <w:trPr>
          <w:trHeight w:val="6200"/>
        </w:trPr>
        <w:tc>
          <w:tcPr>
            <w:tcW w:w="2158" w:type="dxa"/>
            <w:vMerge w:val="restart"/>
            <w:tcBorders>
              <w:right w:val="single" w:sz="18" w:space="0" w:color="476166" w:themeColor="accent1"/>
            </w:tcBorders>
          </w:tcPr>
          <w:p w14:paraId="209F2E07" w14:textId="77777777" w:rsidR="000E4641" w:rsidRDefault="000E4641"/>
        </w:tc>
        <w:tc>
          <w:tcPr>
            <w:tcW w:w="542" w:type="dxa"/>
            <w:vMerge w:val="restart"/>
            <w:tcBorders>
              <w:left w:val="single" w:sz="18" w:space="0" w:color="476166" w:themeColor="accent1"/>
            </w:tcBorders>
            <w:shd w:val="clear" w:color="auto" w:fill="FFFFFF" w:themeFill="background1"/>
          </w:tcPr>
          <w:p w14:paraId="15B57A84" w14:textId="77777777" w:rsidR="000E4641" w:rsidRDefault="000E4641"/>
        </w:tc>
        <w:tc>
          <w:tcPr>
            <w:tcW w:w="540" w:type="dxa"/>
            <w:shd w:val="clear" w:color="auto" w:fill="FFFFFF" w:themeFill="background1"/>
          </w:tcPr>
          <w:p w14:paraId="6E29E7BA" w14:textId="77777777" w:rsidR="000E4641" w:rsidRDefault="000E4641"/>
        </w:tc>
        <w:tc>
          <w:tcPr>
            <w:tcW w:w="4321" w:type="dxa"/>
            <w:gridSpan w:val="3"/>
            <w:tcBorders>
              <w:bottom w:val="single" w:sz="4" w:space="0" w:color="auto"/>
            </w:tcBorders>
            <w:shd w:val="clear" w:color="auto" w:fill="FFFFFF" w:themeFill="background1"/>
          </w:tcPr>
          <w:p w14:paraId="46BBFB13" w14:textId="06DF3C94" w:rsidR="000E4641" w:rsidRDefault="00C840D2" w:rsidP="00C840D2">
            <w:pPr>
              <w:pStyle w:val="Texte"/>
            </w:pPr>
            <w:r>
              <w:t>Présentation de l’entreprise</w:t>
            </w:r>
          </w:p>
          <w:p w14:paraId="3D23A66C" w14:textId="22A5F9B6" w:rsidR="00E42171" w:rsidRPr="00614B32" w:rsidRDefault="00E42171" w:rsidP="00C840D2">
            <w:pPr>
              <w:pStyle w:val="Texte"/>
              <w:rPr>
                <w:sz w:val="24"/>
                <w:szCs w:val="24"/>
              </w:rPr>
            </w:pPr>
            <w:r w:rsidRPr="00614B32">
              <w:rPr>
                <w:sz w:val="24"/>
                <w:szCs w:val="24"/>
              </w:rPr>
              <w:t>Mes services</w:t>
            </w:r>
          </w:p>
          <w:p w14:paraId="54697B68" w14:textId="580F3585" w:rsidR="00E42171" w:rsidRPr="00614B32" w:rsidRDefault="00E42171" w:rsidP="00C840D2">
            <w:pPr>
              <w:pStyle w:val="Texte"/>
              <w:rPr>
                <w:sz w:val="24"/>
                <w:szCs w:val="24"/>
              </w:rPr>
            </w:pPr>
            <w:r w:rsidRPr="00614B32">
              <w:rPr>
                <w:sz w:val="24"/>
                <w:szCs w:val="24"/>
              </w:rPr>
              <w:t>La société KLN</w:t>
            </w:r>
          </w:p>
          <w:p w14:paraId="5E708C7A" w14:textId="21CC1F52" w:rsidR="00C840D2" w:rsidRPr="00614B32" w:rsidRDefault="00E42171" w:rsidP="00C840D2">
            <w:pPr>
              <w:pStyle w:val="Texte"/>
              <w:rPr>
                <w:sz w:val="24"/>
                <w:szCs w:val="24"/>
              </w:rPr>
            </w:pPr>
            <w:r w:rsidRPr="00614B32">
              <w:rPr>
                <w:sz w:val="24"/>
                <w:szCs w:val="24"/>
              </w:rPr>
              <w:t>Le secteur d’activité</w:t>
            </w:r>
          </w:p>
          <w:p w14:paraId="2EDA5971" w14:textId="457482CD" w:rsidR="00E42171" w:rsidRPr="00614B32" w:rsidRDefault="00E42171" w:rsidP="00C840D2">
            <w:pPr>
              <w:pStyle w:val="Texte"/>
              <w:rPr>
                <w:sz w:val="24"/>
                <w:szCs w:val="24"/>
              </w:rPr>
            </w:pPr>
            <w:r w:rsidRPr="00614B32">
              <w:rPr>
                <w:sz w:val="24"/>
                <w:szCs w:val="24"/>
              </w:rPr>
              <w:t>Pourquoi faire appel à moi</w:t>
            </w:r>
          </w:p>
          <w:p w14:paraId="44C413DE" w14:textId="77777777" w:rsidR="00E42171" w:rsidRDefault="00E42171" w:rsidP="00C840D2">
            <w:pPr>
              <w:pStyle w:val="Texte"/>
            </w:pPr>
          </w:p>
          <w:p w14:paraId="155135E2" w14:textId="3191D2D5" w:rsidR="00C840D2" w:rsidRDefault="00E42171" w:rsidP="00C840D2">
            <w:pPr>
              <w:pStyle w:val="Texte"/>
            </w:pPr>
            <w:r>
              <w:t>Etude de la concurrence</w:t>
            </w:r>
          </w:p>
          <w:p w14:paraId="59082498" w14:textId="7F955BAD" w:rsidR="00C840D2" w:rsidRPr="00614B32" w:rsidRDefault="00614B32" w:rsidP="00C840D2">
            <w:pPr>
              <w:pStyle w:val="Texte"/>
              <w:rPr>
                <w:sz w:val="24"/>
                <w:szCs w:val="24"/>
              </w:rPr>
            </w:pPr>
            <w:r w:rsidRPr="00614B32">
              <w:rPr>
                <w:sz w:val="24"/>
                <w:szCs w:val="24"/>
              </w:rPr>
              <w:t>Tableau comparatif de la concurrence</w:t>
            </w:r>
          </w:p>
          <w:p w14:paraId="4FB135E3" w14:textId="5F01E640" w:rsidR="00E42171" w:rsidRPr="00614B32" w:rsidRDefault="00614B32" w:rsidP="00C840D2">
            <w:pPr>
              <w:pStyle w:val="Texte"/>
              <w:rPr>
                <w:sz w:val="24"/>
                <w:szCs w:val="24"/>
              </w:rPr>
            </w:pPr>
            <w:r>
              <w:rPr>
                <w:sz w:val="24"/>
                <w:szCs w:val="24"/>
              </w:rPr>
              <w:t>SWOT</w:t>
            </w:r>
          </w:p>
          <w:p w14:paraId="6287774C" w14:textId="55A7DFE0" w:rsidR="00E42171" w:rsidRPr="00614B32" w:rsidRDefault="00614B32" w:rsidP="00C840D2">
            <w:pPr>
              <w:pStyle w:val="Texte"/>
              <w:rPr>
                <w:sz w:val="24"/>
                <w:szCs w:val="24"/>
              </w:rPr>
            </w:pPr>
            <w:r>
              <w:rPr>
                <w:sz w:val="24"/>
                <w:szCs w:val="24"/>
              </w:rPr>
              <w:t>Analyse globale</w:t>
            </w:r>
          </w:p>
          <w:p w14:paraId="37A6FD9E" w14:textId="77777777" w:rsidR="00E42171" w:rsidRDefault="00E42171" w:rsidP="00C840D2">
            <w:pPr>
              <w:pStyle w:val="Texte"/>
            </w:pPr>
          </w:p>
          <w:p w14:paraId="0E5BAB58" w14:textId="371BC975" w:rsidR="00C840D2" w:rsidRDefault="00614B32" w:rsidP="00C840D2">
            <w:pPr>
              <w:pStyle w:val="Texte"/>
            </w:pPr>
            <w:r>
              <w:t>Programme des étapes</w:t>
            </w:r>
            <w:r w:rsidR="00C840D2">
              <w:t xml:space="preserve"> </w:t>
            </w:r>
          </w:p>
          <w:p w14:paraId="02038AB4" w14:textId="687DF011" w:rsidR="00C840D2" w:rsidRPr="00614B32" w:rsidRDefault="00614B32" w:rsidP="00C840D2">
            <w:pPr>
              <w:pStyle w:val="Texte"/>
              <w:rPr>
                <w:sz w:val="24"/>
                <w:szCs w:val="24"/>
              </w:rPr>
            </w:pPr>
            <w:r>
              <w:rPr>
                <w:sz w:val="24"/>
                <w:szCs w:val="24"/>
              </w:rPr>
              <w:t>Mind-map des fonctionnalités</w:t>
            </w:r>
          </w:p>
          <w:p w14:paraId="3680D12B" w14:textId="5C58F212" w:rsidR="00614B32" w:rsidRPr="00614B32" w:rsidRDefault="00614B32" w:rsidP="00C840D2">
            <w:pPr>
              <w:pStyle w:val="Texte"/>
              <w:rPr>
                <w:sz w:val="24"/>
                <w:szCs w:val="24"/>
              </w:rPr>
            </w:pPr>
            <w:r>
              <w:rPr>
                <w:sz w:val="24"/>
                <w:szCs w:val="24"/>
              </w:rPr>
              <w:t>Diagramme de programmation</w:t>
            </w:r>
          </w:p>
          <w:p w14:paraId="21410939" w14:textId="07E574A1" w:rsidR="00614B32" w:rsidRPr="00614B32" w:rsidRDefault="00614B32" w:rsidP="00C840D2">
            <w:pPr>
              <w:pStyle w:val="Texte"/>
              <w:rPr>
                <w:sz w:val="24"/>
                <w:szCs w:val="24"/>
              </w:rPr>
            </w:pPr>
            <w:r>
              <w:rPr>
                <w:sz w:val="24"/>
                <w:szCs w:val="24"/>
              </w:rPr>
              <w:t>Résumé du diagramme</w:t>
            </w:r>
          </w:p>
          <w:p w14:paraId="74911BBF" w14:textId="77777777" w:rsidR="00614B32" w:rsidRPr="00614B32" w:rsidRDefault="00614B32" w:rsidP="00C840D2">
            <w:pPr>
              <w:pStyle w:val="Texte"/>
              <w:rPr>
                <w:sz w:val="24"/>
                <w:szCs w:val="24"/>
              </w:rPr>
            </w:pPr>
          </w:p>
          <w:p w14:paraId="3BA5C372" w14:textId="69598A29" w:rsidR="00C840D2" w:rsidRDefault="00614B32" w:rsidP="00C840D2">
            <w:pPr>
              <w:pStyle w:val="Texte"/>
            </w:pPr>
            <w:r>
              <w:t>MLD/MCD/Conception</w:t>
            </w:r>
          </w:p>
          <w:p w14:paraId="024DBCD6" w14:textId="77777777" w:rsidR="00C840D2" w:rsidRDefault="00C840D2" w:rsidP="00C840D2">
            <w:pPr>
              <w:pStyle w:val="Texte"/>
            </w:pPr>
          </w:p>
          <w:p w14:paraId="6150B486" w14:textId="77777777" w:rsidR="00614B32" w:rsidRDefault="00614B32" w:rsidP="00C840D2">
            <w:pPr>
              <w:pStyle w:val="Texte"/>
            </w:pPr>
            <w:r>
              <w:t>Charte graphique</w:t>
            </w:r>
          </w:p>
          <w:p w14:paraId="26895D81" w14:textId="77777777" w:rsidR="00614B32" w:rsidRDefault="00614B32" w:rsidP="00C840D2">
            <w:pPr>
              <w:pStyle w:val="Texte"/>
            </w:pPr>
          </w:p>
          <w:p w14:paraId="1BA9FBEA" w14:textId="74924E18" w:rsidR="00C840D2" w:rsidRPr="00E74B29" w:rsidRDefault="00614B32" w:rsidP="00C840D2">
            <w:pPr>
              <w:pStyle w:val="Texte"/>
            </w:pPr>
            <w:r>
              <w:t>RGPD</w:t>
            </w:r>
            <w:r w:rsidR="00C840D2">
              <w:t xml:space="preserve"> </w:t>
            </w:r>
          </w:p>
        </w:tc>
        <w:tc>
          <w:tcPr>
            <w:tcW w:w="540" w:type="dxa"/>
            <w:shd w:val="clear" w:color="auto" w:fill="FFFFFF" w:themeFill="background1"/>
          </w:tcPr>
          <w:p w14:paraId="0F971CF2" w14:textId="6C26AC35" w:rsidR="000E4641" w:rsidRDefault="00614B32">
            <w:r>
              <w:t>3</w:t>
            </w:r>
          </w:p>
          <w:p w14:paraId="7B6BF1F9" w14:textId="772EDDCE" w:rsidR="00E42171" w:rsidRDefault="00E42171"/>
          <w:p w14:paraId="5C002DE2" w14:textId="0DED0F4C" w:rsidR="00E42171" w:rsidRDefault="00E42171"/>
          <w:p w14:paraId="5A708211" w14:textId="293AAD81" w:rsidR="00E42171" w:rsidRDefault="00E42171"/>
          <w:p w14:paraId="5649E02D" w14:textId="77777777" w:rsidR="00E42171" w:rsidRDefault="00E42171"/>
          <w:p w14:paraId="61E7DFF6" w14:textId="65C225A6" w:rsidR="00E42171" w:rsidRDefault="00E42171"/>
          <w:p w14:paraId="578B4834" w14:textId="77777777" w:rsidR="00C840D2" w:rsidRDefault="00614B32">
            <w:r>
              <w:t>7</w:t>
            </w:r>
          </w:p>
          <w:p w14:paraId="4A8113BC" w14:textId="77777777" w:rsidR="00031FF4" w:rsidRDefault="00031FF4"/>
          <w:p w14:paraId="07C9030E" w14:textId="77777777" w:rsidR="00031FF4" w:rsidRDefault="00031FF4"/>
          <w:p w14:paraId="613F8F38" w14:textId="77777777" w:rsidR="00031FF4" w:rsidRDefault="00031FF4"/>
          <w:p w14:paraId="124000D3" w14:textId="77777777" w:rsidR="00031FF4" w:rsidRDefault="00031FF4"/>
          <w:p w14:paraId="6331F834" w14:textId="2E980A10" w:rsidR="00031FF4" w:rsidRPr="00E74B29" w:rsidRDefault="00031FF4">
            <w:pPr>
              <w:rPr>
                <w:rFonts w:ascii="Georgia" w:hAnsi="Georgia"/>
                <w:sz w:val="28"/>
                <w:szCs w:val="28"/>
              </w:rPr>
            </w:pPr>
            <w:r>
              <w:t>qq</w:t>
            </w:r>
          </w:p>
        </w:tc>
        <w:tc>
          <w:tcPr>
            <w:tcW w:w="540" w:type="dxa"/>
            <w:vMerge w:val="restart"/>
            <w:tcBorders>
              <w:right w:val="single" w:sz="18" w:space="0" w:color="476166" w:themeColor="accent1"/>
            </w:tcBorders>
            <w:shd w:val="clear" w:color="auto" w:fill="FFFFFF" w:themeFill="background1"/>
          </w:tcPr>
          <w:p w14:paraId="0F0BC593" w14:textId="77777777" w:rsidR="000E4641" w:rsidRPr="00E74B29" w:rsidRDefault="000E4641">
            <w:pPr>
              <w:rPr>
                <w:rFonts w:ascii="Georgia" w:hAnsi="Georgia"/>
                <w:sz w:val="28"/>
                <w:szCs w:val="28"/>
              </w:rPr>
            </w:pPr>
          </w:p>
        </w:tc>
        <w:tc>
          <w:tcPr>
            <w:tcW w:w="2158" w:type="dxa"/>
            <w:vMerge w:val="restart"/>
            <w:tcBorders>
              <w:left w:val="single" w:sz="18" w:space="0" w:color="476166" w:themeColor="accent1"/>
            </w:tcBorders>
          </w:tcPr>
          <w:p w14:paraId="51A75458" w14:textId="77777777" w:rsidR="000E4641" w:rsidRDefault="000E4641"/>
        </w:tc>
      </w:tr>
      <w:tr w:rsidR="000E4641" w14:paraId="487F2A53" w14:textId="77777777" w:rsidTr="00B34B48">
        <w:trPr>
          <w:trHeight w:val="1412"/>
        </w:trPr>
        <w:tc>
          <w:tcPr>
            <w:tcW w:w="2158" w:type="dxa"/>
            <w:vMerge/>
            <w:tcBorders>
              <w:right w:val="single" w:sz="18" w:space="0" w:color="476166" w:themeColor="accent1"/>
            </w:tcBorders>
          </w:tcPr>
          <w:p w14:paraId="2427FB2E" w14:textId="77777777" w:rsidR="000E4641" w:rsidRDefault="000E4641"/>
        </w:tc>
        <w:tc>
          <w:tcPr>
            <w:tcW w:w="542" w:type="dxa"/>
            <w:vMerge/>
            <w:tcBorders>
              <w:left w:val="single" w:sz="18" w:space="0" w:color="476166" w:themeColor="accent1"/>
              <w:bottom w:val="single" w:sz="18" w:space="0" w:color="476166" w:themeColor="accent1"/>
            </w:tcBorders>
            <w:shd w:val="clear" w:color="auto" w:fill="FFFFFF" w:themeFill="background1"/>
          </w:tcPr>
          <w:p w14:paraId="2CDBE5E9" w14:textId="77777777" w:rsidR="000E4641" w:rsidRDefault="000E4641"/>
        </w:tc>
        <w:tc>
          <w:tcPr>
            <w:tcW w:w="5401" w:type="dxa"/>
            <w:gridSpan w:val="5"/>
            <w:vMerge w:val="restart"/>
            <w:shd w:val="clear" w:color="auto" w:fill="FFFFFF" w:themeFill="background1"/>
          </w:tcPr>
          <w:p w14:paraId="5A99075B" w14:textId="77777777" w:rsidR="00C840D2" w:rsidRDefault="00C840D2">
            <w:pPr>
              <w:rPr>
                <w:rFonts w:ascii="Georgia" w:hAnsi="Georgia"/>
                <w:sz w:val="28"/>
                <w:szCs w:val="28"/>
              </w:rPr>
            </w:pPr>
          </w:p>
          <w:p w14:paraId="0B0FD917" w14:textId="7DD7CB23" w:rsidR="000E4641" w:rsidRPr="00E74B29" w:rsidRDefault="000E4641">
            <w:pPr>
              <w:rPr>
                <w:rFonts w:ascii="Georgia" w:hAnsi="Georgia"/>
                <w:sz w:val="28"/>
                <w:szCs w:val="28"/>
              </w:rPr>
            </w:pPr>
            <w:r w:rsidRPr="004909D9">
              <w:rPr>
                <w:noProof/>
                <w:lang w:bidi="fr-FR"/>
              </w:rPr>
              <w:drawing>
                <wp:anchor distT="0" distB="0" distL="114300" distR="114300" simplePos="0" relativeHeight="251663360" behindDoc="0" locked="0" layoutInCell="1" allowOverlap="1" wp14:anchorId="4CF38FD0" wp14:editId="36E0F63B">
                  <wp:simplePos x="0" y="0"/>
                  <wp:positionH relativeFrom="column">
                    <wp:posOffset>-4445</wp:posOffset>
                  </wp:positionH>
                  <wp:positionV relativeFrom="paragraph">
                    <wp:posOffset>0</wp:posOffset>
                  </wp:positionV>
                  <wp:extent cx="3429000" cy="2895600"/>
                  <wp:effectExtent l="0" t="0" r="0" b="0"/>
                  <wp:wrapNone/>
                  <wp:docPr id="4" name="Imag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29000" cy="2895600"/>
                          </a:xfrm>
                          <a:prstGeom prst="rect">
                            <a:avLst/>
                          </a:prstGeom>
                        </pic:spPr>
                      </pic:pic>
                    </a:graphicData>
                  </a:graphic>
                </wp:anchor>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7A07F8BB" w14:textId="77777777" w:rsidR="000E4641" w:rsidRPr="00E74B29" w:rsidRDefault="000E4641">
            <w:pPr>
              <w:rPr>
                <w:rFonts w:ascii="Georgia" w:hAnsi="Georgia"/>
                <w:sz w:val="28"/>
                <w:szCs w:val="28"/>
              </w:rPr>
            </w:pPr>
          </w:p>
        </w:tc>
        <w:tc>
          <w:tcPr>
            <w:tcW w:w="2158" w:type="dxa"/>
            <w:vMerge/>
            <w:tcBorders>
              <w:left w:val="single" w:sz="18" w:space="0" w:color="476166" w:themeColor="accent1"/>
            </w:tcBorders>
          </w:tcPr>
          <w:p w14:paraId="1EDE12AD" w14:textId="77777777" w:rsidR="000E4641" w:rsidRDefault="000E4641"/>
        </w:tc>
      </w:tr>
      <w:tr w:rsidR="000E4641" w14:paraId="33C09A5A" w14:textId="77777777" w:rsidTr="00B34B48">
        <w:trPr>
          <w:trHeight w:val="375"/>
        </w:trPr>
        <w:tc>
          <w:tcPr>
            <w:tcW w:w="2158" w:type="dxa"/>
            <w:vMerge w:val="restart"/>
          </w:tcPr>
          <w:p w14:paraId="518783D3" w14:textId="77777777" w:rsidR="000E4641" w:rsidRDefault="000E4641"/>
        </w:tc>
        <w:tc>
          <w:tcPr>
            <w:tcW w:w="542" w:type="dxa"/>
            <w:tcBorders>
              <w:top w:val="single" w:sz="18" w:space="0" w:color="476166" w:themeColor="accent1"/>
            </w:tcBorders>
          </w:tcPr>
          <w:p w14:paraId="56D90F0A" w14:textId="77777777" w:rsidR="000E4641" w:rsidRDefault="000E4641" w:rsidP="00E74B29">
            <w:pPr>
              <w:jc w:val="center"/>
            </w:pPr>
          </w:p>
        </w:tc>
        <w:tc>
          <w:tcPr>
            <w:tcW w:w="5401" w:type="dxa"/>
            <w:gridSpan w:val="5"/>
            <w:vMerge/>
          </w:tcPr>
          <w:p w14:paraId="6022E738" w14:textId="77777777" w:rsidR="000E4641" w:rsidRDefault="000E4641" w:rsidP="00E74B29">
            <w:pPr>
              <w:jc w:val="center"/>
            </w:pPr>
          </w:p>
        </w:tc>
        <w:tc>
          <w:tcPr>
            <w:tcW w:w="540" w:type="dxa"/>
            <w:tcBorders>
              <w:top w:val="single" w:sz="18" w:space="0" w:color="476166" w:themeColor="accent1"/>
            </w:tcBorders>
          </w:tcPr>
          <w:p w14:paraId="360D4176" w14:textId="77777777" w:rsidR="000E4641" w:rsidRDefault="000E4641" w:rsidP="00E74B29">
            <w:pPr>
              <w:jc w:val="center"/>
            </w:pPr>
          </w:p>
        </w:tc>
        <w:tc>
          <w:tcPr>
            <w:tcW w:w="2158" w:type="dxa"/>
            <w:vMerge w:val="restart"/>
          </w:tcPr>
          <w:p w14:paraId="359517D8" w14:textId="77777777" w:rsidR="000E4641" w:rsidRDefault="000E4641"/>
        </w:tc>
      </w:tr>
      <w:tr w:rsidR="000E4641" w14:paraId="624779AE" w14:textId="77777777" w:rsidTr="00B34B48">
        <w:trPr>
          <w:trHeight w:val="80"/>
        </w:trPr>
        <w:tc>
          <w:tcPr>
            <w:tcW w:w="2158" w:type="dxa"/>
            <w:vMerge/>
          </w:tcPr>
          <w:p w14:paraId="7EEE4336" w14:textId="77777777" w:rsidR="000E4641" w:rsidRDefault="000E4641"/>
        </w:tc>
        <w:tc>
          <w:tcPr>
            <w:tcW w:w="542" w:type="dxa"/>
          </w:tcPr>
          <w:p w14:paraId="15956AA0" w14:textId="77777777" w:rsidR="000E4641" w:rsidRDefault="000E4641" w:rsidP="00E74B29">
            <w:pPr>
              <w:jc w:val="center"/>
            </w:pPr>
          </w:p>
        </w:tc>
        <w:tc>
          <w:tcPr>
            <w:tcW w:w="5401" w:type="dxa"/>
            <w:gridSpan w:val="5"/>
            <w:vMerge/>
          </w:tcPr>
          <w:p w14:paraId="20284748" w14:textId="77777777" w:rsidR="000E4641" w:rsidRDefault="000E4641" w:rsidP="00E74B29">
            <w:pPr>
              <w:jc w:val="center"/>
            </w:pPr>
          </w:p>
        </w:tc>
        <w:tc>
          <w:tcPr>
            <w:tcW w:w="540" w:type="dxa"/>
          </w:tcPr>
          <w:p w14:paraId="44434FC0" w14:textId="77777777" w:rsidR="000E4641" w:rsidRDefault="000E4641" w:rsidP="00E74B29">
            <w:pPr>
              <w:jc w:val="center"/>
            </w:pPr>
          </w:p>
        </w:tc>
        <w:tc>
          <w:tcPr>
            <w:tcW w:w="2158" w:type="dxa"/>
            <w:vMerge/>
          </w:tcPr>
          <w:p w14:paraId="6557543C" w14:textId="77777777" w:rsidR="000E4641" w:rsidRDefault="000E4641"/>
        </w:tc>
      </w:tr>
    </w:tbl>
    <w:p w14:paraId="6B13FA06" w14:textId="77777777" w:rsidR="002D2200" w:rsidRDefault="002D2200"/>
    <w:p w14:paraId="786BB502" w14:textId="29FC1EB0" w:rsidR="00E74B29" w:rsidRDefault="00E74B29" w:rsidP="0048120C">
      <w:pPr>
        <w:pStyle w:val="Ancredugraphisme"/>
      </w:pPr>
    </w:p>
    <w:tbl>
      <w:tblPr>
        <w:tblStyle w:val="Grilledutableau"/>
        <w:tblW w:w="107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418"/>
        <w:gridCol w:w="740"/>
        <w:gridCol w:w="2158"/>
        <w:gridCol w:w="719"/>
        <w:gridCol w:w="719"/>
        <w:gridCol w:w="720"/>
        <w:gridCol w:w="2158"/>
        <w:gridCol w:w="1079"/>
        <w:gridCol w:w="1079"/>
      </w:tblGrid>
      <w:tr w:rsidR="0048120C" w14:paraId="4F4BB86B" w14:textId="77777777" w:rsidTr="00614B32">
        <w:trPr>
          <w:trHeight w:val="4678"/>
        </w:trPr>
        <w:tc>
          <w:tcPr>
            <w:tcW w:w="2158" w:type="dxa"/>
            <w:gridSpan w:val="2"/>
          </w:tcPr>
          <w:p w14:paraId="570BFF3E" w14:textId="57666D45" w:rsidR="0048120C" w:rsidRDefault="00E42171">
            <w:r w:rsidRPr="004909D9">
              <w:rPr>
                <w:noProof/>
                <w:lang w:bidi="fr-FR"/>
              </w:rPr>
              <w:lastRenderedPageBreak/>
              <w:drawing>
                <wp:anchor distT="0" distB="0" distL="114300" distR="114300" simplePos="0" relativeHeight="251662336" behindDoc="1" locked="0" layoutInCell="1" allowOverlap="1" wp14:anchorId="6F52FCD6" wp14:editId="4A2400A2">
                  <wp:simplePos x="0" y="0"/>
                  <wp:positionH relativeFrom="margin">
                    <wp:posOffset>-2540</wp:posOffset>
                  </wp:positionH>
                  <wp:positionV relativeFrom="margin">
                    <wp:posOffset>361950</wp:posOffset>
                  </wp:positionV>
                  <wp:extent cx="6861175" cy="1943735"/>
                  <wp:effectExtent l="0" t="0" r="0" b="0"/>
                  <wp:wrapNone/>
                  <wp:docPr id="6" name="Imag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61175" cy="1943735"/>
                          </a:xfrm>
                          <a:prstGeom prst="rect">
                            <a:avLst/>
                          </a:prstGeom>
                        </pic:spPr>
                      </pic:pic>
                    </a:graphicData>
                  </a:graphic>
                  <wp14:sizeRelH relativeFrom="page">
                    <wp14:pctWidth>0</wp14:pctWidth>
                  </wp14:sizeRelH>
                  <wp14:sizeRelV relativeFrom="page">
                    <wp14:pctHeight>0</wp14:pctHeight>
                  </wp14:sizeRelV>
                </wp:anchor>
              </w:drawing>
            </w:r>
          </w:p>
        </w:tc>
        <w:tc>
          <w:tcPr>
            <w:tcW w:w="2158" w:type="dxa"/>
            <w:tcBorders>
              <w:bottom w:val="single" w:sz="18" w:space="0" w:color="476166" w:themeColor="accent1"/>
            </w:tcBorders>
          </w:tcPr>
          <w:p w14:paraId="024BCE8F" w14:textId="77777777" w:rsidR="0048120C" w:rsidRDefault="0048120C"/>
        </w:tc>
        <w:tc>
          <w:tcPr>
            <w:tcW w:w="2158" w:type="dxa"/>
            <w:gridSpan w:val="3"/>
            <w:tcBorders>
              <w:bottom w:val="single" w:sz="18" w:space="0" w:color="476166" w:themeColor="accent1"/>
            </w:tcBorders>
          </w:tcPr>
          <w:p w14:paraId="3140000B" w14:textId="77777777" w:rsidR="0048120C" w:rsidRDefault="0048120C"/>
        </w:tc>
        <w:tc>
          <w:tcPr>
            <w:tcW w:w="2158" w:type="dxa"/>
            <w:tcBorders>
              <w:bottom w:val="single" w:sz="18" w:space="0" w:color="476166" w:themeColor="accent1"/>
            </w:tcBorders>
          </w:tcPr>
          <w:p w14:paraId="7F4E7365" w14:textId="77777777" w:rsidR="0048120C" w:rsidRDefault="0048120C"/>
        </w:tc>
        <w:tc>
          <w:tcPr>
            <w:tcW w:w="2158" w:type="dxa"/>
            <w:gridSpan w:val="2"/>
          </w:tcPr>
          <w:p w14:paraId="7FADF2E2" w14:textId="02A07553" w:rsidR="0048120C" w:rsidRDefault="0048120C"/>
        </w:tc>
      </w:tr>
      <w:tr w:rsidR="0048120C" w14:paraId="61A42E5A" w14:textId="77777777" w:rsidTr="00614B32">
        <w:trPr>
          <w:trHeight w:val="800"/>
        </w:trPr>
        <w:tc>
          <w:tcPr>
            <w:tcW w:w="2158" w:type="dxa"/>
            <w:gridSpan w:val="2"/>
            <w:tcBorders>
              <w:right w:val="single" w:sz="18" w:space="0" w:color="476166" w:themeColor="accent1"/>
            </w:tcBorders>
          </w:tcPr>
          <w:p w14:paraId="26EEC580" w14:textId="77777777" w:rsidR="0048120C" w:rsidRDefault="0048120C"/>
        </w:tc>
        <w:tc>
          <w:tcPr>
            <w:tcW w:w="6474"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11B972B" w14:textId="734D1AB5" w:rsidR="0048120C" w:rsidRDefault="00614B32" w:rsidP="00837914">
            <w:pPr>
              <w:pStyle w:val="Titre4"/>
            </w:pPr>
            <w:r>
              <w:t>Présentation de l’entreprise</w:t>
            </w:r>
          </w:p>
        </w:tc>
        <w:tc>
          <w:tcPr>
            <w:tcW w:w="2158" w:type="dxa"/>
            <w:gridSpan w:val="2"/>
            <w:tcBorders>
              <w:left w:val="single" w:sz="18" w:space="0" w:color="476166" w:themeColor="accent1"/>
            </w:tcBorders>
          </w:tcPr>
          <w:p w14:paraId="0A831408" w14:textId="77777777" w:rsidR="0048120C" w:rsidRDefault="0048120C"/>
        </w:tc>
      </w:tr>
      <w:tr w:rsidR="0048120C" w14:paraId="3619347C" w14:textId="77777777" w:rsidTr="00614B32">
        <w:tc>
          <w:tcPr>
            <w:tcW w:w="2158" w:type="dxa"/>
            <w:gridSpan w:val="2"/>
          </w:tcPr>
          <w:p w14:paraId="72931C6B" w14:textId="77777777" w:rsidR="0048120C" w:rsidRDefault="0048120C"/>
        </w:tc>
        <w:tc>
          <w:tcPr>
            <w:tcW w:w="2158" w:type="dxa"/>
            <w:tcBorders>
              <w:top w:val="single" w:sz="18" w:space="0" w:color="476166" w:themeColor="accent1"/>
            </w:tcBorders>
          </w:tcPr>
          <w:p w14:paraId="10B61A07" w14:textId="77777777" w:rsidR="0048120C" w:rsidRDefault="0048120C"/>
        </w:tc>
        <w:tc>
          <w:tcPr>
            <w:tcW w:w="2158" w:type="dxa"/>
            <w:gridSpan w:val="3"/>
            <w:tcBorders>
              <w:top w:val="single" w:sz="18" w:space="0" w:color="476166" w:themeColor="accent1"/>
            </w:tcBorders>
          </w:tcPr>
          <w:p w14:paraId="35113A69" w14:textId="77777777" w:rsidR="0048120C" w:rsidRDefault="0048120C"/>
        </w:tc>
        <w:tc>
          <w:tcPr>
            <w:tcW w:w="2158" w:type="dxa"/>
            <w:tcBorders>
              <w:top w:val="single" w:sz="18" w:space="0" w:color="476166" w:themeColor="accent1"/>
            </w:tcBorders>
          </w:tcPr>
          <w:p w14:paraId="70FAAD00" w14:textId="77777777" w:rsidR="0048120C" w:rsidRDefault="0048120C"/>
        </w:tc>
        <w:tc>
          <w:tcPr>
            <w:tcW w:w="2158" w:type="dxa"/>
            <w:gridSpan w:val="2"/>
          </w:tcPr>
          <w:p w14:paraId="5BCBD78D" w14:textId="77777777" w:rsidR="0048120C" w:rsidRDefault="0048120C"/>
        </w:tc>
      </w:tr>
      <w:tr w:rsidR="0048120C" w14:paraId="2C5AB0AF" w14:textId="77777777" w:rsidTr="00614B32">
        <w:trPr>
          <w:trHeight w:val="4546"/>
        </w:trPr>
        <w:tc>
          <w:tcPr>
            <w:tcW w:w="1418" w:type="dxa"/>
          </w:tcPr>
          <w:p w14:paraId="7FFF40F9" w14:textId="77777777" w:rsidR="0048120C" w:rsidRDefault="0048120C"/>
        </w:tc>
        <w:tc>
          <w:tcPr>
            <w:tcW w:w="8293" w:type="dxa"/>
            <w:gridSpan w:val="7"/>
            <w:tcBorders>
              <w:top w:val="single" w:sz="18" w:space="0" w:color="476166" w:themeColor="accent1"/>
              <w:bottom w:val="single" w:sz="18" w:space="0" w:color="476166" w:themeColor="accent1"/>
            </w:tcBorders>
          </w:tcPr>
          <w:p w14:paraId="7E6C9F0B" w14:textId="4A62D271" w:rsidR="0048120C" w:rsidRPr="0048120C" w:rsidRDefault="00614B32" w:rsidP="0048120C">
            <w:pPr>
              <w:pStyle w:val="Titre5"/>
            </w:pPr>
            <w:r>
              <w:t>KLN</w:t>
            </w:r>
            <w:r w:rsidR="009F14F3">
              <w:t>,</w:t>
            </w:r>
            <w:r>
              <w:t xml:space="preserve"> Corps et Esprit</w:t>
            </w:r>
          </w:p>
          <w:p w14:paraId="4F154A45" w14:textId="77777777" w:rsidR="0048120C" w:rsidRDefault="0048120C" w:rsidP="00614B32">
            <w:pPr>
              <w:pStyle w:val="Texte"/>
            </w:pPr>
          </w:p>
          <w:p w14:paraId="404F7F69" w14:textId="343813A0" w:rsidR="00614B32" w:rsidRDefault="009F14F3" w:rsidP="00614B32">
            <w:pPr>
              <w:pStyle w:val="Texte"/>
            </w:pPr>
            <w:r>
              <w:t xml:space="preserve">La société KLN est une société toute nouvelle. Spécialisée dans le massage drainage lymphatique suivant les méthodes Renata França et Madéro. </w:t>
            </w:r>
          </w:p>
          <w:p w14:paraId="6655B352" w14:textId="77777777" w:rsidR="009F14F3" w:rsidRDefault="009F14F3" w:rsidP="00614B32">
            <w:pPr>
              <w:pStyle w:val="Texte"/>
            </w:pPr>
          </w:p>
          <w:p w14:paraId="595E2A4C" w14:textId="77777777" w:rsidR="009F14F3" w:rsidRDefault="009F14F3" w:rsidP="00614B32">
            <w:pPr>
              <w:pStyle w:val="Texte"/>
            </w:pPr>
          </w:p>
          <w:p w14:paraId="5B6782F5" w14:textId="77777777" w:rsidR="009F14F3" w:rsidRDefault="009F14F3" w:rsidP="00614B32">
            <w:pPr>
              <w:pStyle w:val="Texte"/>
            </w:pPr>
            <w:r>
              <w:t>Elle est implantée dans la ville de Lunel un quartier résidentiel non loin du centre-ville.</w:t>
            </w:r>
          </w:p>
          <w:p w14:paraId="08D58F2E" w14:textId="77777777" w:rsidR="009F14F3" w:rsidRDefault="009F14F3" w:rsidP="00614B32">
            <w:pPr>
              <w:pStyle w:val="Texte"/>
            </w:pPr>
          </w:p>
          <w:p w14:paraId="263EB3E3" w14:textId="77777777" w:rsidR="009F14F3" w:rsidRDefault="009F14F3" w:rsidP="00614B32">
            <w:pPr>
              <w:pStyle w:val="Texte"/>
            </w:pPr>
          </w:p>
          <w:p w14:paraId="49B1E9D7" w14:textId="77777777" w:rsidR="009F14F3" w:rsidRDefault="009F14F3" w:rsidP="00614B32">
            <w:pPr>
              <w:pStyle w:val="Texte"/>
            </w:pPr>
          </w:p>
          <w:p w14:paraId="3ADED027" w14:textId="77777777" w:rsidR="009F14F3" w:rsidRDefault="009F14F3" w:rsidP="00614B32">
            <w:pPr>
              <w:pStyle w:val="Texte"/>
            </w:pPr>
          </w:p>
          <w:p w14:paraId="1D35B5E3" w14:textId="77777777" w:rsidR="009F14F3" w:rsidRDefault="009F14F3" w:rsidP="00614B32">
            <w:pPr>
              <w:pStyle w:val="Texte"/>
            </w:pPr>
          </w:p>
          <w:p w14:paraId="0DE2A769" w14:textId="77777777" w:rsidR="009F14F3" w:rsidRDefault="009F14F3" w:rsidP="00614B32">
            <w:pPr>
              <w:pStyle w:val="Texte"/>
            </w:pPr>
          </w:p>
          <w:p w14:paraId="056EF231" w14:textId="78B3FAD5" w:rsidR="009F14F3" w:rsidRDefault="009F14F3" w:rsidP="00614B32">
            <w:pPr>
              <w:pStyle w:val="Texte"/>
            </w:pPr>
          </w:p>
          <w:p w14:paraId="2BAABF3B" w14:textId="50770C08" w:rsidR="00FC1AD3" w:rsidRDefault="00FC1AD3" w:rsidP="00614B32">
            <w:pPr>
              <w:pStyle w:val="Texte"/>
            </w:pPr>
          </w:p>
          <w:p w14:paraId="02156155" w14:textId="0943A5DE" w:rsidR="00FC1AD3" w:rsidRDefault="00FC1AD3" w:rsidP="00614B32">
            <w:pPr>
              <w:pStyle w:val="Texte"/>
            </w:pPr>
          </w:p>
          <w:p w14:paraId="033EDAAB" w14:textId="1D579241" w:rsidR="00FC1AD3" w:rsidRDefault="00FC1AD3" w:rsidP="00614B32">
            <w:pPr>
              <w:pStyle w:val="Texte"/>
            </w:pPr>
          </w:p>
          <w:p w14:paraId="43927E6B" w14:textId="6608984C" w:rsidR="00FC1AD3" w:rsidRDefault="00FC1AD3" w:rsidP="00614B32">
            <w:pPr>
              <w:pStyle w:val="Texte"/>
            </w:pPr>
          </w:p>
          <w:p w14:paraId="72C79C1C" w14:textId="6EBCCBB7" w:rsidR="00FC1AD3" w:rsidRDefault="00FC1AD3" w:rsidP="00614B32">
            <w:pPr>
              <w:pStyle w:val="Texte"/>
            </w:pPr>
          </w:p>
          <w:p w14:paraId="5BE01AE6" w14:textId="77777777" w:rsidR="00FC1AD3" w:rsidRDefault="00FC1AD3" w:rsidP="00614B32">
            <w:pPr>
              <w:pStyle w:val="Texte"/>
            </w:pPr>
          </w:p>
          <w:p w14:paraId="2612331B" w14:textId="77777777" w:rsidR="009F14F3" w:rsidRDefault="009F14F3" w:rsidP="00614B32">
            <w:pPr>
              <w:pStyle w:val="Texte"/>
            </w:pPr>
          </w:p>
          <w:p w14:paraId="4E97A342" w14:textId="77777777" w:rsidR="009F14F3" w:rsidRDefault="009F14F3" w:rsidP="00614B32">
            <w:pPr>
              <w:pStyle w:val="Texte"/>
            </w:pPr>
          </w:p>
          <w:p w14:paraId="194CF74E" w14:textId="77777777" w:rsidR="009F14F3" w:rsidRDefault="009F14F3" w:rsidP="00614B32">
            <w:pPr>
              <w:pStyle w:val="Texte"/>
            </w:pPr>
          </w:p>
          <w:p w14:paraId="0D1DC53C" w14:textId="77777777" w:rsidR="009F14F3" w:rsidRDefault="009F14F3" w:rsidP="00614B32">
            <w:pPr>
              <w:pStyle w:val="Texte"/>
            </w:pPr>
          </w:p>
          <w:p w14:paraId="30FEA89D" w14:textId="1BB80E44" w:rsidR="009F14F3" w:rsidRDefault="009F14F3" w:rsidP="00614B32">
            <w:pPr>
              <w:pStyle w:val="Texte"/>
            </w:pPr>
          </w:p>
        </w:tc>
        <w:tc>
          <w:tcPr>
            <w:tcW w:w="1079" w:type="dxa"/>
          </w:tcPr>
          <w:p w14:paraId="34975312" w14:textId="77777777" w:rsidR="0048120C" w:rsidRDefault="0048120C"/>
        </w:tc>
      </w:tr>
      <w:tr w:rsidR="0048120C" w14:paraId="144DEC06" w14:textId="77777777" w:rsidTr="00614B32">
        <w:trPr>
          <w:trHeight w:val="730"/>
        </w:trPr>
        <w:tc>
          <w:tcPr>
            <w:tcW w:w="1418" w:type="dxa"/>
          </w:tcPr>
          <w:p w14:paraId="2E38E691" w14:textId="77777777" w:rsidR="0048120C" w:rsidRDefault="0048120C"/>
        </w:tc>
        <w:tc>
          <w:tcPr>
            <w:tcW w:w="3617" w:type="dxa"/>
            <w:gridSpan w:val="3"/>
            <w:tcBorders>
              <w:top w:val="single" w:sz="18" w:space="0" w:color="476166" w:themeColor="accent1"/>
            </w:tcBorders>
          </w:tcPr>
          <w:p w14:paraId="57F21CF8" w14:textId="16332B1F" w:rsidR="0048120C" w:rsidRDefault="009F14F3" w:rsidP="0048120C">
            <w:pPr>
              <w:pStyle w:val="Titre5"/>
            </w:pPr>
            <w:r>
              <w:t>Qui suis-je ? Et qu’est-ce que je propose ?</w:t>
            </w:r>
          </w:p>
          <w:p w14:paraId="7E4E3D31" w14:textId="77777777" w:rsidR="0048120C" w:rsidRPr="0048120C" w:rsidRDefault="0048120C" w:rsidP="0048120C"/>
        </w:tc>
        <w:tc>
          <w:tcPr>
            <w:tcW w:w="719" w:type="dxa"/>
            <w:tcBorders>
              <w:top w:val="single" w:sz="18" w:space="0" w:color="476166" w:themeColor="accent1"/>
            </w:tcBorders>
          </w:tcPr>
          <w:p w14:paraId="1A8E7E9C" w14:textId="77777777" w:rsidR="0048120C" w:rsidRDefault="0048120C"/>
        </w:tc>
        <w:tc>
          <w:tcPr>
            <w:tcW w:w="3957" w:type="dxa"/>
            <w:gridSpan w:val="3"/>
            <w:tcBorders>
              <w:top w:val="single" w:sz="18" w:space="0" w:color="476166" w:themeColor="accent1"/>
            </w:tcBorders>
          </w:tcPr>
          <w:p w14:paraId="679BD93F" w14:textId="77777777" w:rsidR="0048120C" w:rsidRDefault="0048120C"/>
        </w:tc>
        <w:tc>
          <w:tcPr>
            <w:tcW w:w="1079" w:type="dxa"/>
          </w:tcPr>
          <w:p w14:paraId="60EA3707" w14:textId="77777777" w:rsidR="0048120C" w:rsidRDefault="0048120C"/>
        </w:tc>
      </w:tr>
      <w:tr w:rsidR="0048120C" w14:paraId="63FA40BF" w14:textId="77777777" w:rsidTr="00614B32">
        <w:trPr>
          <w:trHeight w:val="5085"/>
        </w:trPr>
        <w:tc>
          <w:tcPr>
            <w:tcW w:w="1418" w:type="dxa"/>
          </w:tcPr>
          <w:p w14:paraId="0C646BEA" w14:textId="77777777" w:rsidR="0048120C" w:rsidRDefault="0048120C"/>
        </w:tc>
        <w:tc>
          <w:tcPr>
            <w:tcW w:w="3617" w:type="dxa"/>
            <w:gridSpan w:val="3"/>
          </w:tcPr>
          <w:p w14:paraId="3606D14B" w14:textId="77777777" w:rsidR="0048120C" w:rsidRDefault="009F14F3" w:rsidP="00837914">
            <w:pPr>
              <w:pStyle w:val="Texte"/>
            </w:pPr>
            <w:r>
              <w:t>Je suis une jeune apprentie développeuse web désireuse d’accompagner les entreprises dans leur transition numérique.</w:t>
            </w:r>
          </w:p>
          <w:p w14:paraId="656959A0" w14:textId="77777777" w:rsidR="009F14F3" w:rsidRDefault="009F14F3" w:rsidP="00837914">
            <w:pPr>
              <w:pStyle w:val="Texte"/>
            </w:pPr>
          </w:p>
          <w:p w14:paraId="038C994C" w14:textId="000F60B4" w:rsidR="009F14F3" w:rsidRDefault="009F14F3" w:rsidP="00837914">
            <w:pPr>
              <w:pStyle w:val="Texte"/>
            </w:pPr>
            <w:r>
              <w:t>A travers mes compétences, je souhaite leur permettre d’acquérir de nouvelles parts de marché ainsi que de voir se développer leurs activités et augmenter leur clientèle.</w:t>
            </w:r>
          </w:p>
        </w:tc>
        <w:tc>
          <w:tcPr>
            <w:tcW w:w="719" w:type="dxa"/>
          </w:tcPr>
          <w:p w14:paraId="43E1AF4F" w14:textId="77777777" w:rsidR="0048120C" w:rsidRDefault="0048120C" w:rsidP="0048120C">
            <w:pPr>
              <w:pStyle w:val="Texte"/>
            </w:pPr>
          </w:p>
        </w:tc>
        <w:tc>
          <w:tcPr>
            <w:tcW w:w="3957" w:type="dxa"/>
            <w:gridSpan w:val="3"/>
          </w:tcPr>
          <w:p w14:paraId="6633A0DB" w14:textId="77777777" w:rsidR="0048120C" w:rsidRDefault="009F14F3" w:rsidP="00837914">
            <w:pPr>
              <w:pStyle w:val="Texte"/>
            </w:pPr>
            <w:r>
              <w:t>La création ou la refonte d’un site internet et parfois la création et l’intégration des réseaux à ces sites permet de dynamiser une activité professionnelle. Il lui offre une visibilité nouvelle.</w:t>
            </w:r>
          </w:p>
          <w:p w14:paraId="7EBDAE37" w14:textId="77777777" w:rsidR="009F14F3" w:rsidRDefault="009F14F3" w:rsidP="00837914">
            <w:pPr>
              <w:pStyle w:val="Texte"/>
            </w:pPr>
          </w:p>
          <w:p w14:paraId="440F341A" w14:textId="3680061B" w:rsidR="009F14F3" w:rsidRDefault="009F14F3" w:rsidP="00837914">
            <w:pPr>
              <w:pStyle w:val="Texte"/>
            </w:pPr>
          </w:p>
        </w:tc>
        <w:tc>
          <w:tcPr>
            <w:tcW w:w="1079" w:type="dxa"/>
          </w:tcPr>
          <w:p w14:paraId="164EB173" w14:textId="77777777" w:rsidR="0048120C" w:rsidRDefault="0048120C"/>
        </w:tc>
      </w:tr>
    </w:tbl>
    <w:p w14:paraId="1292D387" w14:textId="77777777" w:rsidR="0048120C" w:rsidRDefault="0048120C"/>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2158"/>
        <w:gridCol w:w="2158"/>
        <w:gridCol w:w="1079"/>
        <w:gridCol w:w="1079"/>
      </w:tblGrid>
      <w:tr w:rsidR="0048120C" w14:paraId="1D6B2792" w14:textId="77777777" w:rsidTr="00185F4A">
        <w:trPr>
          <w:trHeight w:val="6254"/>
        </w:trPr>
        <w:tc>
          <w:tcPr>
            <w:tcW w:w="1079" w:type="dxa"/>
          </w:tcPr>
          <w:p w14:paraId="25C9AA5A" w14:textId="77777777" w:rsidR="0048120C" w:rsidRDefault="0048120C"/>
        </w:tc>
        <w:tc>
          <w:tcPr>
            <w:tcW w:w="8632" w:type="dxa"/>
            <w:gridSpan w:val="5"/>
            <w:tcBorders>
              <w:bottom w:val="single" w:sz="18" w:space="0" w:color="476166" w:themeColor="accent1"/>
            </w:tcBorders>
            <w:vAlign w:val="center"/>
          </w:tcPr>
          <w:p w14:paraId="4498FD09" w14:textId="0654EBC7" w:rsidR="0048120C" w:rsidRPr="0048120C" w:rsidRDefault="009F14F3" w:rsidP="00837914">
            <w:pPr>
              <w:pStyle w:val="Citation"/>
            </w:pPr>
            <w:r>
              <w:t>Un site c’est une identité. C’est le costume que vous revêtez sur le net afin de séduire votre visiteur et de le fidéliser.</w:t>
            </w:r>
          </w:p>
        </w:tc>
        <w:tc>
          <w:tcPr>
            <w:tcW w:w="1079" w:type="dxa"/>
          </w:tcPr>
          <w:p w14:paraId="3C3020E8" w14:textId="77777777" w:rsidR="0048120C" w:rsidRDefault="0048120C"/>
        </w:tc>
      </w:tr>
      <w:tr w:rsidR="0048120C" w14:paraId="70801A85" w14:textId="77777777" w:rsidTr="00185F4A">
        <w:trPr>
          <w:trHeight w:val="339"/>
        </w:trPr>
        <w:tc>
          <w:tcPr>
            <w:tcW w:w="2158" w:type="dxa"/>
            <w:gridSpan w:val="2"/>
          </w:tcPr>
          <w:p w14:paraId="32D9C3DD" w14:textId="77777777" w:rsidR="0048120C" w:rsidRDefault="0048120C"/>
        </w:tc>
        <w:tc>
          <w:tcPr>
            <w:tcW w:w="2158" w:type="dxa"/>
          </w:tcPr>
          <w:p w14:paraId="673BB51F" w14:textId="77777777" w:rsidR="0048120C" w:rsidRDefault="0048120C"/>
        </w:tc>
        <w:tc>
          <w:tcPr>
            <w:tcW w:w="2158" w:type="dxa"/>
          </w:tcPr>
          <w:p w14:paraId="78A05D2B" w14:textId="77777777" w:rsidR="0048120C" w:rsidRDefault="0048120C"/>
        </w:tc>
        <w:tc>
          <w:tcPr>
            <w:tcW w:w="2158" w:type="dxa"/>
          </w:tcPr>
          <w:p w14:paraId="3B2344F0" w14:textId="77777777" w:rsidR="0048120C" w:rsidRDefault="0048120C"/>
        </w:tc>
        <w:tc>
          <w:tcPr>
            <w:tcW w:w="2158" w:type="dxa"/>
            <w:gridSpan w:val="2"/>
          </w:tcPr>
          <w:p w14:paraId="53189104" w14:textId="77777777" w:rsidR="0048120C" w:rsidRDefault="0048120C"/>
        </w:tc>
      </w:tr>
      <w:tr w:rsidR="0048120C" w14:paraId="2CB55B47" w14:textId="77777777" w:rsidTr="00185F4A">
        <w:tc>
          <w:tcPr>
            <w:tcW w:w="1079" w:type="dxa"/>
          </w:tcPr>
          <w:p w14:paraId="7D8658DF" w14:textId="77777777" w:rsidR="0048120C" w:rsidRDefault="0048120C"/>
        </w:tc>
        <w:tc>
          <w:tcPr>
            <w:tcW w:w="8632" w:type="dxa"/>
            <w:gridSpan w:val="5"/>
          </w:tcPr>
          <w:p w14:paraId="260C6D42" w14:textId="10DEDE27" w:rsidR="0048120C" w:rsidRDefault="0048120C"/>
        </w:tc>
        <w:tc>
          <w:tcPr>
            <w:tcW w:w="1079" w:type="dxa"/>
          </w:tcPr>
          <w:p w14:paraId="45C83566" w14:textId="77777777" w:rsidR="0048120C" w:rsidRDefault="0048120C"/>
        </w:tc>
      </w:tr>
    </w:tbl>
    <w:p w14:paraId="30EABD67" w14:textId="3870D2DD" w:rsidR="00614B32" w:rsidRDefault="00614B32"/>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719"/>
        <w:gridCol w:w="719"/>
        <w:gridCol w:w="720"/>
        <w:gridCol w:w="2158"/>
        <w:gridCol w:w="1079"/>
        <w:gridCol w:w="1079"/>
      </w:tblGrid>
      <w:tr w:rsidR="00614B32" w14:paraId="748C8706" w14:textId="77777777" w:rsidTr="00FC1AD3">
        <w:trPr>
          <w:trHeight w:val="3081"/>
        </w:trPr>
        <w:tc>
          <w:tcPr>
            <w:tcW w:w="2158" w:type="dxa"/>
            <w:gridSpan w:val="2"/>
          </w:tcPr>
          <w:p w14:paraId="698DDBD9" w14:textId="20BFFCB3" w:rsidR="00614B32" w:rsidRDefault="00614B32" w:rsidP="009B137E"/>
        </w:tc>
        <w:tc>
          <w:tcPr>
            <w:tcW w:w="2158" w:type="dxa"/>
            <w:tcBorders>
              <w:bottom w:val="single" w:sz="18" w:space="0" w:color="476166" w:themeColor="accent1"/>
            </w:tcBorders>
          </w:tcPr>
          <w:p w14:paraId="0237F8C4" w14:textId="77777777" w:rsidR="00614B32" w:rsidRDefault="00614B32" w:rsidP="009B137E"/>
        </w:tc>
        <w:tc>
          <w:tcPr>
            <w:tcW w:w="2158" w:type="dxa"/>
            <w:gridSpan w:val="3"/>
            <w:tcBorders>
              <w:bottom w:val="single" w:sz="18" w:space="0" w:color="476166" w:themeColor="accent1"/>
            </w:tcBorders>
          </w:tcPr>
          <w:p w14:paraId="384F1E04" w14:textId="004E1308" w:rsidR="00614B32" w:rsidRDefault="00FC1AD3" w:rsidP="009B137E">
            <w:r w:rsidRPr="004909D9">
              <w:rPr>
                <w:noProof/>
                <w:lang w:bidi="fr-FR"/>
              </w:rPr>
              <w:drawing>
                <wp:anchor distT="0" distB="0" distL="114300" distR="114300" simplePos="0" relativeHeight="251667456" behindDoc="1" locked="0" layoutInCell="1" allowOverlap="1" wp14:anchorId="7870A503" wp14:editId="285F973C">
                  <wp:simplePos x="0" y="0"/>
                  <wp:positionH relativeFrom="margin">
                    <wp:posOffset>-2743200</wp:posOffset>
                  </wp:positionH>
                  <wp:positionV relativeFrom="margin">
                    <wp:posOffset>-561975</wp:posOffset>
                  </wp:positionV>
                  <wp:extent cx="6861175" cy="1943735"/>
                  <wp:effectExtent l="0" t="0" r="0" b="0"/>
                  <wp:wrapNone/>
                  <wp:docPr id="7" name="Imag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61175" cy="1943735"/>
                          </a:xfrm>
                          <a:prstGeom prst="rect">
                            <a:avLst/>
                          </a:prstGeom>
                        </pic:spPr>
                      </pic:pic>
                    </a:graphicData>
                  </a:graphic>
                  <wp14:sizeRelH relativeFrom="page">
                    <wp14:pctWidth>0</wp14:pctWidth>
                  </wp14:sizeRelH>
                  <wp14:sizeRelV relativeFrom="page">
                    <wp14:pctHeight>0</wp14:pctHeight>
                  </wp14:sizeRelV>
                </wp:anchor>
              </w:drawing>
            </w:r>
          </w:p>
        </w:tc>
        <w:tc>
          <w:tcPr>
            <w:tcW w:w="2158" w:type="dxa"/>
            <w:tcBorders>
              <w:bottom w:val="single" w:sz="18" w:space="0" w:color="476166" w:themeColor="accent1"/>
            </w:tcBorders>
          </w:tcPr>
          <w:p w14:paraId="4E3F5CBE" w14:textId="77777777" w:rsidR="00614B32" w:rsidRDefault="00614B32" w:rsidP="009B137E"/>
        </w:tc>
        <w:tc>
          <w:tcPr>
            <w:tcW w:w="2158" w:type="dxa"/>
            <w:gridSpan w:val="2"/>
          </w:tcPr>
          <w:p w14:paraId="6FD5B4F8" w14:textId="77777777" w:rsidR="00614B32" w:rsidRDefault="00614B32" w:rsidP="009B137E"/>
        </w:tc>
      </w:tr>
      <w:tr w:rsidR="00614B32" w14:paraId="55C27E66" w14:textId="77777777" w:rsidTr="009B137E">
        <w:trPr>
          <w:trHeight w:val="800"/>
        </w:trPr>
        <w:tc>
          <w:tcPr>
            <w:tcW w:w="2158" w:type="dxa"/>
            <w:gridSpan w:val="2"/>
            <w:tcBorders>
              <w:right w:val="single" w:sz="18" w:space="0" w:color="476166" w:themeColor="accent1"/>
            </w:tcBorders>
          </w:tcPr>
          <w:p w14:paraId="4E24F7FA" w14:textId="77777777" w:rsidR="00614B32" w:rsidRDefault="00614B32" w:rsidP="009B137E"/>
        </w:tc>
        <w:tc>
          <w:tcPr>
            <w:tcW w:w="6474"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7B4A02F7" w14:textId="27A77069" w:rsidR="00614B32" w:rsidRDefault="00FC1AD3" w:rsidP="009B137E">
            <w:pPr>
              <w:pStyle w:val="Titre4"/>
            </w:pPr>
            <w:r>
              <w:t>Le secteur d’activité</w:t>
            </w:r>
          </w:p>
        </w:tc>
        <w:tc>
          <w:tcPr>
            <w:tcW w:w="2158" w:type="dxa"/>
            <w:gridSpan w:val="2"/>
            <w:tcBorders>
              <w:left w:val="single" w:sz="18" w:space="0" w:color="476166" w:themeColor="accent1"/>
            </w:tcBorders>
          </w:tcPr>
          <w:p w14:paraId="6160B311" w14:textId="77777777" w:rsidR="00614B32" w:rsidRDefault="00614B32" w:rsidP="009B137E"/>
        </w:tc>
      </w:tr>
      <w:tr w:rsidR="00614B32" w14:paraId="6247F157" w14:textId="77777777" w:rsidTr="009B137E">
        <w:tc>
          <w:tcPr>
            <w:tcW w:w="2158" w:type="dxa"/>
            <w:gridSpan w:val="2"/>
          </w:tcPr>
          <w:p w14:paraId="2177E620" w14:textId="77777777" w:rsidR="00614B32" w:rsidRDefault="00614B32" w:rsidP="009B137E"/>
        </w:tc>
        <w:tc>
          <w:tcPr>
            <w:tcW w:w="2158" w:type="dxa"/>
            <w:tcBorders>
              <w:top w:val="single" w:sz="18" w:space="0" w:color="476166" w:themeColor="accent1"/>
            </w:tcBorders>
          </w:tcPr>
          <w:p w14:paraId="0FC40FA7" w14:textId="77777777" w:rsidR="00614B32" w:rsidRDefault="00614B32" w:rsidP="009B137E"/>
        </w:tc>
        <w:tc>
          <w:tcPr>
            <w:tcW w:w="2158" w:type="dxa"/>
            <w:gridSpan w:val="3"/>
            <w:tcBorders>
              <w:top w:val="single" w:sz="18" w:space="0" w:color="476166" w:themeColor="accent1"/>
            </w:tcBorders>
          </w:tcPr>
          <w:p w14:paraId="6F992BB8" w14:textId="77777777" w:rsidR="00614B32" w:rsidRDefault="00614B32" w:rsidP="009B137E"/>
        </w:tc>
        <w:tc>
          <w:tcPr>
            <w:tcW w:w="2158" w:type="dxa"/>
            <w:tcBorders>
              <w:top w:val="single" w:sz="18" w:space="0" w:color="476166" w:themeColor="accent1"/>
            </w:tcBorders>
          </w:tcPr>
          <w:p w14:paraId="622F1892" w14:textId="77777777" w:rsidR="00614B32" w:rsidRDefault="00614B32" w:rsidP="009B137E"/>
        </w:tc>
        <w:tc>
          <w:tcPr>
            <w:tcW w:w="2158" w:type="dxa"/>
            <w:gridSpan w:val="2"/>
          </w:tcPr>
          <w:p w14:paraId="43CE7414" w14:textId="77777777" w:rsidR="00614B32" w:rsidRDefault="00614B32" w:rsidP="009B137E"/>
        </w:tc>
      </w:tr>
      <w:tr w:rsidR="00614B32" w14:paraId="3B903609" w14:textId="77777777" w:rsidTr="009B137E">
        <w:trPr>
          <w:trHeight w:val="4546"/>
        </w:trPr>
        <w:tc>
          <w:tcPr>
            <w:tcW w:w="1079" w:type="dxa"/>
          </w:tcPr>
          <w:p w14:paraId="7D027AC8" w14:textId="77777777" w:rsidR="00614B32" w:rsidRDefault="00614B32" w:rsidP="009B137E"/>
        </w:tc>
        <w:tc>
          <w:tcPr>
            <w:tcW w:w="8632" w:type="dxa"/>
            <w:gridSpan w:val="7"/>
            <w:tcBorders>
              <w:top w:val="single" w:sz="18" w:space="0" w:color="476166" w:themeColor="accent1"/>
              <w:bottom w:val="single" w:sz="18" w:space="0" w:color="476166" w:themeColor="accent1"/>
            </w:tcBorders>
          </w:tcPr>
          <w:p w14:paraId="632D453D" w14:textId="17C7C934" w:rsidR="00614B32" w:rsidRPr="0048120C" w:rsidRDefault="00FC1AD3" w:rsidP="009B137E">
            <w:pPr>
              <w:pStyle w:val="Titre5"/>
            </w:pPr>
            <w:r>
              <w:t>Le secteur du bien-être</w:t>
            </w:r>
          </w:p>
          <w:p w14:paraId="5AC6154B" w14:textId="77777777" w:rsidR="00614B32" w:rsidRDefault="00614B32" w:rsidP="009B137E"/>
          <w:p w14:paraId="7F86DDFE" w14:textId="77777777" w:rsidR="00614B32" w:rsidRDefault="00FC1AD3" w:rsidP="00FC1AD3">
            <w:pPr>
              <w:pStyle w:val="Texte"/>
            </w:pPr>
            <w:r>
              <w:t>Le secteur du bien-être est en pleine expansion. KLN s’inscrit dans la lignée de ces entreprises récemment crées qui se spécialisent dans un marché déjà existant mais en apportant une nouvelle expertise.</w:t>
            </w:r>
          </w:p>
          <w:p w14:paraId="2751C0E6" w14:textId="77777777" w:rsidR="00FC1AD3" w:rsidRDefault="00FC1AD3" w:rsidP="00FC1AD3">
            <w:pPr>
              <w:pStyle w:val="Texte"/>
            </w:pPr>
          </w:p>
          <w:p w14:paraId="7E0E44A3" w14:textId="77777777" w:rsidR="00FC1AD3" w:rsidRDefault="00FC1AD3" w:rsidP="00FC1AD3">
            <w:pPr>
              <w:pStyle w:val="Texte"/>
            </w:pPr>
            <w:r>
              <w:t>En effet, KLN propose des massages drainage lymphatique avec une technique rare en Europe, la méthode Renata França et la Madérothérapie.</w:t>
            </w:r>
          </w:p>
          <w:p w14:paraId="3FDB3F31" w14:textId="77777777" w:rsidR="00FC1AD3" w:rsidRDefault="00FC1AD3" w:rsidP="00FC1AD3">
            <w:pPr>
              <w:pStyle w:val="Texte"/>
            </w:pPr>
          </w:p>
          <w:p w14:paraId="59141636" w14:textId="77777777" w:rsidR="00FC1AD3" w:rsidRDefault="00FC1AD3" w:rsidP="00FC1AD3">
            <w:pPr>
              <w:pStyle w:val="Texte"/>
            </w:pPr>
            <w:r>
              <w:t>Ces massages sont hérités du Brésil et de la Colombie et se caractérisent par une stimulation très actives des zones de drainage afin de réactiver des fonctions endormies du corps ou de reprogrammer ce dernier.</w:t>
            </w:r>
          </w:p>
          <w:p w14:paraId="49CDD7B5" w14:textId="046C0A7E" w:rsidR="00FC1AD3" w:rsidRDefault="00FC1AD3" w:rsidP="00FC1AD3">
            <w:pPr>
              <w:pStyle w:val="Texte"/>
            </w:pPr>
          </w:p>
        </w:tc>
        <w:tc>
          <w:tcPr>
            <w:tcW w:w="1079" w:type="dxa"/>
          </w:tcPr>
          <w:p w14:paraId="78D91890" w14:textId="77777777" w:rsidR="00614B32" w:rsidRDefault="00614B32" w:rsidP="009B137E"/>
        </w:tc>
      </w:tr>
      <w:tr w:rsidR="00614B32" w14:paraId="2F194B75" w14:textId="77777777" w:rsidTr="009B137E">
        <w:trPr>
          <w:trHeight w:val="730"/>
        </w:trPr>
        <w:tc>
          <w:tcPr>
            <w:tcW w:w="1079" w:type="dxa"/>
          </w:tcPr>
          <w:p w14:paraId="2675DC80" w14:textId="77777777" w:rsidR="00614B32" w:rsidRDefault="00614B32" w:rsidP="009B137E"/>
        </w:tc>
        <w:tc>
          <w:tcPr>
            <w:tcW w:w="3956" w:type="dxa"/>
            <w:gridSpan w:val="3"/>
            <w:tcBorders>
              <w:top w:val="single" w:sz="18" w:space="0" w:color="476166" w:themeColor="accent1"/>
            </w:tcBorders>
          </w:tcPr>
          <w:p w14:paraId="1298DD30" w14:textId="6044E444" w:rsidR="00614B32" w:rsidRDefault="00614B32" w:rsidP="009B137E">
            <w:pPr>
              <w:pStyle w:val="Titre5"/>
            </w:pPr>
          </w:p>
          <w:p w14:paraId="0D6A473E" w14:textId="77777777" w:rsidR="00614B32" w:rsidRPr="0048120C" w:rsidRDefault="00614B32" w:rsidP="009B137E"/>
        </w:tc>
        <w:tc>
          <w:tcPr>
            <w:tcW w:w="719" w:type="dxa"/>
            <w:tcBorders>
              <w:top w:val="single" w:sz="18" w:space="0" w:color="476166" w:themeColor="accent1"/>
            </w:tcBorders>
          </w:tcPr>
          <w:p w14:paraId="413BCFF8" w14:textId="77777777" w:rsidR="00614B32" w:rsidRDefault="00614B32" w:rsidP="009B137E"/>
        </w:tc>
        <w:tc>
          <w:tcPr>
            <w:tcW w:w="3957" w:type="dxa"/>
            <w:gridSpan w:val="3"/>
            <w:tcBorders>
              <w:top w:val="single" w:sz="18" w:space="0" w:color="476166" w:themeColor="accent1"/>
            </w:tcBorders>
          </w:tcPr>
          <w:p w14:paraId="2EA62AA5" w14:textId="77777777" w:rsidR="00614B32" w:rsidRDefault="00614B32" w:rsidP="009B137E"/>
        </w:tc>
        <w:tc>
          <w:tcPr>
            <w:tcW w:w="1079" w:type="dxa"/>
          </w:tcPr>
          <w:p w14:paraId="37BED5B5" w14:textId="77777777" w:rsidR="00614B32" w:rsidRDefault="00614B32" w:rsidP="009B137E"/>
        </w:tc>
      </w:tr>
    </w:tbl>
    <w:p w14:paraId="5B5635D6" w14:textId="155C2C82" w:rsidR="00614B32" w:rsidRDefault="00614B32"/>
    <w:p w14:paraId="0C2441EF" w14:textId="660224F8" w:rsidR="00614B32" w:rsidRDefault="00614B32"/>
    <w:p w14:paraId="7B51324E" w14:textId="5AEE626C" w:rsidR="00614B32" w:rsidRDefault="00614B32"/>
    <w:p w14:paraId="0642C060" w14:textId="49DACF02" w:rsidR="00FC1AD3" w:rsidRDefault="00FC1AD3"/>
    <w:p w14:paraId="6A44590A" w14:textId="5B18C240" w:rsidR="00FC1AD3" w:rsidRDefault="00FC1AD3"/>
    <w:p w14:paraId="5FE1077C" w14:textId="56E91203" w:rsidR="00FC1AD3" w:rsidRDefault="00FC1AD3"/>
    <w:p w14:paraId="4664E17E" w14:textId="272B87E6" w:rsidR="00FC1AD3" w:rsidRDefault="00FC1AD3"/>
    <w:p w14:paraId="4C095653" w14:textId="1D418AD7" w:rsidR="00FC1AD3" w:rsidRDefault="00FC1AD3"/>
    <w:p w14:paraId="76782807" w14:textId="7AA49125" w:rsidR="00FC1AD3" w:rsidRDefault="00FC1AD3"/>
    <w:p w14:paraId="16613B58" w14:textId="2B2E5F09" w:rsidR="00FC1AD3" w:rsidRDefault="00FC1AD3"/>
    <w:p w14:paraId="2D009B5C" w14:textId="0B54F004" w:rsidR="00FC1AD3" w:rsidRDefault="00FC1AD3"/>
    <w:p w14:paraId="548889E4" w14:textId="151ED1C3" w:rsidR="00FC1AD3" w:rsidRDefault="00FC1AD3"/>
    <w:p w14:paraId="5A61E8D3" w14:textId="792DCF53" w:rsidR="00FC1AD3" w:rsidRDefault="00FC1AD3"/>
    <w:tbl>
      <w:tblPr>
        <w:tblStyle w:val="Grilledutableau"/>
        <w:tblW w:w="107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418"/>
        <w:gridCol w:w="3617"/>
        <w:gridCol w:w="719"/>
        <w:gridCol w:w="3957"/>
        <w:gridCol w:w="1079"/>
      </w:tblGrid>
      <w:tr w:rsidR="00FC1AD3" w14:paraId="0C49228C" w14:textId="77777777" w:rsidTr="009B137E">
        <w:trPr>
          <w:trHeight w:val="730"/>
        </w:trPr>
        <w:tc>
          <w:tcPr>
            <w:tcW w:w="1418" w:type="dxa"/>
          </w:tcPr>
          <w:p w14:paraId="20559C28" w14:textId="77777777" w:rsidR="00FC1AD3" w:rsidRDefault="00FC1AD3" w:rsidP="009B137E"/>
        </w:tc>
        <w:tc>
          <w:tcPr>
            <w:tcW w:w="3617" w:type="dxa"/>
            <w:tcBorders>
              <w:top w:val="single" w:sz="18" w:space="0" w:color="476166" w:themeColor="accent1"/>
            </w:tcBorders>
          </w:tcPr>
          <w:p w14:paraId="0F547649" w14:textId="2E5D8702" w:rsidR="00FC1AD3" w:rsidRDefault="00FC1AD3" w:rsidP="009B137E">
            <w:pPr>
              <w:pStyle w:val="Titre5"/>
            </w:pPr>
            <w:r>
              <w:t xml:space="preserve">Pourquoi faire appel à moi ? </w:t>
            </w:r>
          </w:p>
          <w:p w14:paraId="364A9A7F" w14:textId="77777777" w:rsidR="00FC1AD3" w:rsidRPr="0048120C" w:rsidRDefault="00FC1AD3" w:rsidP="009B137E"/>
        </w:tc>
        <w:tc>
          <w:tcPr>
            <w:tcW w:w="719" w:type="dxa"/>
            <w:tcBorders>
              <w:top w:val="single" w:sz="18" w:space="0" w:color="476166" w:themeColor="accent1"/>
            </w:tcBorders>
          </w:tcPr>
          <w:p w14:paraId="6715DB04" w14:textId="77777777" w:rsidR="00FC1AD3" w:rsidRDefault="00FC1AD3" w:rsidP="009B137E"/>
        </w:tc>
        <w:tc>
          <w:tcPr>
            <w:tcW w:w="3957" w:type="dxa"/>
            <w:tcBorders>
              <w:top w:val="single" w:sz="18" w:space="0" w:color="476166" w:themeColor="accent1"/>
            </w:tcBorders>
          </w:tcPr>
          <w:p w14:paraId="4C802356" w14:textId="77777777" w:rsidR="00FC1AD3" w:rsidRDefault="00FC1AD3" w:rsidP="009B137E"/>
        </w:tc>
        <w:tc>
          <w:tcPr>
            <w:tcW w:w="1079" w:type="dxa"/>
          </w:tcPr>
          <w:p w14:paraId="6AD86FE2" w14:textId="77777777" w:rsidR="00FC1AD3" w:rsidRDefault="00FC1AD3" w:rsidP="009B137E"/>
        </w:tc>
      </w:tr>
      <w:tr w:rsidR="00FC1AD3" w14:paraId="6D8975BB" w14:textId="77777777" w:rsidTr="009B137E">
        <w:trPr>
          <w:trHeight w:val="5085"/>
        </w:trPr>
        <w:tc>
          <w:tcPr>
            <w:tcW w:w="1418" w:type="dxa"/>
          </w:tcPr>
          <w:p w14:paraId="6CBF08A2" w14:textId="77777777" w:rsidR="00FC1AD3" w:rsidRDefault="00FC1AD3" w:rsidP="009B137E"/>
        </w:tc>
        <w:tc>
          <w:tcPr>
            <w:tcW w:w="3617" w:type="dxa"/>
          </w:tcPr>
          <w:p w14:paraId="0A94F10A" w14:textId="15BBDFAB" w:rsidR="00FC1AD3" w:rsidRPr="00031FF4" w:rsidRDefault="00FC1AD3" w:rsidP="00FC1AD3">
            <w:pPr>
              <w:jc w:val="both"/>
              <w:rPr>
                <w:sz w:val="28"/>
                <w:szCs w:val="28"/>
              </w:rPr>
            </w:pPr>
            <w:r w:rsidRPr="00031FF4">
              <w:rPr>
                <w:sz w:val="28"/>
                <w:szCs w:val="28"/>
              </w:rPr>
              <w:t xml:space="preserve">Je propose à KLN une création complète de son site internet contenu texte et images inclus. </w:t>
            </w:r>
          </w:p>
          <w:p w14:paraId="0EEFB2B3" w14:textId="77777777" w:rsidR="00FC1AD3" w:rsidRPr="00031FF4" w:rsidRDefault="00FC1AD3" w:rsidP="00FC1AD3">
            <w:pPr>
              <w:jc w:val="both"/>
              <w:rPr>
                <w:sz w:val="28"/>
                <w:szCs w:val="28"/>
              </w:rPr>
            </w:pPr>
            <w:r w:rsidRPr="00031FF4">
              <w:rPr>
                <w:sz w:val="28"/>
                <w:szCs w:val="28"/>
              </w:rPr>
              <w:t>Je lui ferai aussi ses réseaux sociaux que je lierai à son site afin que les deux se répondent mutuellement.</w:t>
            </w:r>
          </w:p>
          <w:p w14:paraId="1CA73AFF" w14:textId="2728F20C" w:rsidR="00FC1AD3" w:rsidRPr="00031FF4" w:rsidRDefault="00FC1AD3" w:rsidP="00FC1AD3">
            <w:pPr>
              <w:jc w:val="both"/>
              <w:rPr>
                <w:sz w:val="28"/>
                <w:szCs w:val="28"/>
              </w:rPr>
            </w:pPr>
            <w:r w:rsidRPr="00031FF4">
              <w:rPr>
                <w:sz w:val="28"/>
                <w:szCs w:val="28"/>
              </w:rPr>
              <w:t>Je m’occuperai également de son identité visuelle à travers la création de son logo et de ses cartes de visites qui reprendront les accès à ses réseaux.</w:t>
            </w:r>
          </w:p>
          <w:p w14:paraId="68DA7453" w14:textId="1FAD7650" w:rsidR="00FC1AD3" w:rsidRPr="00031FF4" w:rsidRDefault="00FC1AD3" w:rsidP="00FC1AD3">
            <w:pPr>
              <w:jc w:val="both"/>
              <w:rPr>
                <w:sz w:val="28"/>
                <w:szCs w:val="28"/>
              </w:rPr>
            </w:pPr>
          </w:p>
          <w:p w14:paraId="163E592C" w14:textId="4E92F49D" w:rsidR="00FC1AD3" w:rsidRPr="00031FF4" w:rsidRDefault="00FC1AD3" w:rsidP="00FC1AD3">
            <w:pPr>
              <w:jc w:val="both"/>
              <w:rPr>
                <w:sz w:val="28"/>
                <w:szCs w:val="28"/>
              </w:rPr>
            </w:pPr>
            <w:r w:rsidRPr="00031FF4">
              <w:rPr>
                <w:sz w:val="28"/>
                <w:szCs w:val="28"/>
              </w:rPr>
              <w:t>Concernant la structure du site en lui-même il sera fait avec une base HTML/CSS, Javascript et PHP.</w:t>
            </w:r>
          </w:p>
          <w:p w14:paraId="76BF08B1" w14:textId="19BD7074" w:rsidR="00FC1AD3" w:rsidRPr="00031FF4" w:rsidRDefault="00FC1AD3" w:rsidP="00FC1AD3">
            <w:pPr>
              <w:jc w:val="both"/>
              <w:rPr>
                <w:sz w:val="28"/>
                <w:szCs w:val="28"/>
              </w:rPr>
            </w:pPr>
          </w:p>
          <w:p w14:paraId="108E2E31" w14:textId="77777777" w:rsidR="00FC1AD3" w:rsidRPr="00031FF4" w:rsidRDefault="00FC1AD3" w:rsidP="00FC1AD3">
            <w:pPr>
              <w:jc w:val="both"/>
              <w:rPr>
                <w:sz w:val="28"/>
                <w:szCs w:val="28"/>
              </w:rPr>
            </w:pPr>
            <w:r w:rsidRPr="00031FF4">
              <w:rPr>
                <w:sz w:val="28"/>
                <w:szCs w:val="28"/>
              </w:rPr>
              <w:t xml:space="preserve">Il sera composé d’une page d’accueil avec un menu composé de plusieurs onglets qui redirigeront le visiteur vers d’autres parties du site. </w:t>
            </w:r>
          </w:p>
          <w:p w14:paraId="398EBB48" w14:textId="77777777" w:rsidR="00FC1AD3" w:rsidRPr="00031FF4" w:rsidRDefault="00FC1AD3" w:rsidP="00FC1AD3">
            <w:pPr>
              <w:jc w:val="both"/>
              <w:rPr>
                <w:sz w:val="28"/>
                <w:szCs w:val="28"/>
              </w:rPr>
            </w:pPr>
            <w:r w:rsidRPr="00031FF4">
              <w:rPr>
                <w:sz w:val="28"/>
                <w:szCs w:val="28"/>
              </w:rPr>
              <w:t>Des photos ainsi qu’un certains nombres d’informations seront distribuées sur cette page.</w:t>
            </w:r>
          </w:p>
          <w:p w14:paraId="33B39CD0" w14:textId="77777777" w:rsidR="00FC1AD3" w:rsidRPr="00031FF4" w:rsidRDefault="00FC1AD3" w:rsidP="00FC1AD3">
            <w:pPr>
              <w:jc w:val="both"/>
              <w:rPr>
                <w:sz w:val="28"/>
                <w:szCs w:val="28"/>
              </w:rPr>
            </w:pPr>
            <w:r w:rsidRPr="00031FF4">
              <w:rPr>
                <w:sz w:val="28"/>
                <w:szCs w:val="28"/>
              </w:rPr>
              <w:t>Dans le footer, seront présentes les mentions légales les raccourcis, les réseaux sociaux de l’entreprise.</w:t>
            </w:r>
          </w:p>
          <w:p w14:paraId="138FD940" w14:textId="77777777" w:rsidR="00FC1AD3" w:rsidRPr="00031FF4" w:rsidRDefault="00FC1AD3" w:rsidP="00FC1AD3">
            <w:pPr>
              <w:jc w:val="both"/>
              <w:rPr>
                <w:sz w:val="28"/>
                <w:szCs w:val="28"/>
              </w:rPr>
            </w:pPr>
          </w:p>
          <w:p w14:paraId="5CA08C97" w14:textId="77777777" w:rsidR="00FC1AD3" w:rsidRPr="00031FF4" w:rsidRDefault="00FC1AD3" w:rsidP="00FC1AD3">
            <w:pPr>
              <w:jc w:val="both"/>
              <w:rPr>
                <w:sz w:val="28"/>
                <w:szCs w:val="28"/>
              </w:rPr>
            </w:pPr>
          </w:p>
          <w:p w14:paraId="77BB1C65" w14:textId="568F046E" w:rsidR="00FC1AD3" w:rsidRPr="00031FF4" w:rsidRDefault="00FC1AD3" w:rsidP="00FC1AD3">
            <w:pPr>
              <w:pStyle w:val="Texte"/>
            </w:pPr>
          </w:p>
          <w:p w14:paraId="288495E9" w14:textId="6E97617A" w:rsidR="00FC1AD3" w:rsidRPr="00031FF4" w:rsidRDefault="00FC1AD3" w:rsidP="009B137E">
            <w:pPr>
              <w:pStyle w:val="Texte"/>
            </w:pPr>
          </w:p>
        </w:tc>
        <w:tc>
          <w:tcPr>
            <w:tcW w:w="719" w:type="dxa"/>
          </w:tcPr>
          <w:p w14:paraId="0177C80A" w14:textId="77777777" w:rsidR="00FC1AD3" w:rsidRPr="00031FF4" w:rsidRDefault="00FC1AD3" w:rsidP="009B137E">
            <w:pPr>
              <w:pStyle w:val="Texte"/>
            </w:pPr>
          </w:p>
        </w:tc>
        <w:tc>
          <w:tcPr>
            <w:tcW w:w="3957" w:type="dxa"/>
          </w:tcPr>
          <w:p w14:paraId="3FB935C2" w14:textId="77777777" w:rsidR="00FC1AD3" w:rsidRPr="00FC1AD3" w:rsidRDefault="00FC1AD3" w:rsidP="00FC1AD3">
            <w:pPr>
              <w:jc w:val="both"/>
              <w:rPr>
                <w:sz w:val="28"/>
                <w:szCs w:val="28"/>
              </w:rPr>
            </w:pPr>
          </w:p>
          <w:p w14:paraId="3F50236D" w14:textId="77777777" w:rsidR="00FC1AD3" w:rsidRPr="00FC1AD3" w:rsidRDefault="00FC1AD3" w:rsidP="00FC1AD3">
            <w:pPr>
              <w:jc w:val="both"/>
              <w:rPr>
                <w:sz w:val="28"/>
                <w:szCs w:val="28"/>
              </w:rPr>
            </w:pPr>
            <w:r w:rsidRPr="00FC1AD3">
              <w:rPr>
                <w:sz w:val="28"/>
                <w:szCs w:val="28"/>
              </w:rPr>
              <w:t>Dans une deuxième page il sera possible de prendre rendez-vous avec la masseuse à travers un agenda interactif.</w:t>
            </w:r>
          </w:p>
          <w:p w14:paraId="006BDF2C" w14:textId="77777777" w:rsidR="00FC1AD3" w:rsidRPr="00FC1AD3" w:rsidRDefault="00FC1AD3" w:rsidP="00FC1AD3">
            <w:pPr>
              <w:jc w:val="both"/>
              <w:rPr>
                <w:sz w:val="28"/>
                <w:szCs w:val="28"/>
              </w:rPr>
            </w:pPr>
          </w:p>
          <w:p w14:paraId="455D54E7" w14:textId="77777777" w:rsidR="00FC1AD3" w:rsidRPr="00FC1AD3" w:rsidRDefault="00FC1AD3" w:rsidP="00FC1AD3">
            <w:pPr>
              <w:jc w:val="both"/>
              <w:rPr>
                <w:sz w:val="28"/>
                <w:szCs w:val="28"/>
              </w:rPr>
            </w:pPr>
            <w:r w:rsidRPr="00FC1AD3">
              <w:rPr>
                <w:sz w:val="28"/>
                <w:szCs w:val="28"/>
              </w:rPr>
              <w:t>Dans une troisième page se trouvera un accès aux évènements de la société (soirées etc…) qui fera aussi office de galerie non officielle.</w:t>
            </w:r>
          </w:p>
          <w:p w14:paraId="288F0B6C" w14:textId="77777777" w:rsidR="00FC1AD3" w:rsidRPr="00FC1AD3" w:rsidRDefault="00FC1AD3" w:rsidP="00FC1AD3">
            <w:pPr>
              <w:jc w:val="both"/>
              <w:rPr>
                <w:sz w:val="28"/>
                <w:szCs w:val="28"/>
              </w:rPr>
            </w:pPr>
          </w:p>
          <w:p w14:paraId="12B5E396" w14:textId="77777777" w:rsidR="00FC1AD3" w:rsidRPr="00FC1AD3" w:rsidRDefault="00FC1AD3" w:rsidP="00FC1AD3">
            <w:pPr>
              <w:jc w:val="both"/>
              <w:rPr>
                <w:sz w:val="28"/>
                <w:szCs w:val="28"/>
              </w:rPr>
            </w:pPr>
            <w:r w:rsidRPr="00FC1AD3">
              <w:rPr>
                <w:sz w:val="28"/>
                <w:szCs w:val="28"/>
              </w:rPr>
              <w:t>Et enfin dans une quatrième page se trouvera la boutique de la société qui souhaite vendre des produits naturels à destination des clients.</w:t>
            </w:r>
          </w:p>
          <w:p w14:paraId="5ACFB834" w14:textId="77777777" w:rsidR="00FC1AD3" w:rsidRDefault="00FC1AD3" w:rsidP="009B137E">
            <w:pPr>
              <w:pStyle w:val="Texte"/>
            </w:pPr>
          </w:p>
          <w:p w14:paraId="6DDA82DF" w14:textId="77777777" w:rsidR="00FC1AD3" w:rsidRDefault="00FC1AD3" w:rsidP="009B137E">
            <w:pPr>
              <w:pStyle w:val="Texte"/>
            </w:pPr>
          </w:p>
        </w:tc>
        <w:tc>
          <w:tcPr>
            <w:tcW w:w="1079" w:type="dxa"/>
          </w:tcPr>
          <w:p w14:paraId="72DB98FF" w14:textId="77777777" w:rsidR="00FC1AD3" w:rsidRDefault="00FC1AD3" w:rsidP="009B137E"/>
        </w:tc>
      </w:tr>
    </w:tbl>
    <w:p w14:paraId="4D7673F4" w14:textId="16A269C5" w:rsidR="00FC1AD3" w:rsidRDefault="00FC1AD3" w:rsidP="00FC1AD3"/>
    <w:p w14:paraId="6FC05D24" w14:textId="41C21F38" w:rsidR="00FC1AD3" w:rsidRDefault="00FC1AD3" w:rsidP="00FC1AD3"/>
    <w:p w14:paraId="4F348BF9" w14:textId="2DEAA720" w:rsidR="00FC1AD3" w:rsidRDefault="00FC1AD3" w:rsidP="00FC1AD3"/>
    <w:p w14:paraId="1E1A3E09" w14:textId="6FCA96B7" w:rsidR="00FC1AD3" w:rsidRDefault="00FC1AD3" w:rsidP="00FC1AD3"/>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2158"/>
        <w:gridCol w:w="2158"/>
        <w:gridCol w:w="1079"/>
        <w:gridCol w:w="1079"/>
      </w:tblGrid>
      <w:tr w:rsidR="00031FF4" w14:paraId="43C7AD63" w14:textId="77777777" w:rsidTr="009B137E">
        <w:trPr>
          <w:trHeight w:val="339"/>
        </w:trPr>
        <w:tc>
          <w:tcPr>
            <w:tcW w:w="2158" w:type="dxa"/>
            <w:gridSpan w:val="2"/>
          </w:tcPr>
          <w:p w14:paraId="3B5887DC" w14:textId="77777777" w:rsidR="00031FF4" w:rsidRDefault="00031FF4" w:rsidP="009B137E"/>
        </w:tc>
        <w:tc>
          <w:tcPr>
            <w:tcW w:w="2158" w:type="dxa"/>
          </w:tcPr>
          <w:p w14:paraId="4E60D831" w14:textId="77777777" w:rsidR="00031FF4" w:rsidRDefault="00031FF4" w:rsidP="009B137E"/>
        </w:tc>
        <w:tc>
          <w:tcPr>
            <w:tcW w:w="2158" w:type="dxa"/>
          </w:tcPr>
          <w:p w14:paraId="74529E66" w14:textId="77777777" w:rsidR="00031FF4" w:rsidRDefault="00031FF4" w:rsidP="009B137E"/>
        </w:tc>
        <w:tc>
          <w:tcPr>
            <w:tcW w:w="2158" w:type="dxa"/>
          </w:tcPr>
          <w:p w14:paraId="20939DA7" w14:textId="77777777" w:rsidR="00031FF4" w:rsidRDefault="00031FF4" w:rsidP="009B137E"/>
        </w:tc>
        <w:tc>
          <w:tcPr>
            <w:tcW w:w="2158" w:type="dxa"/>
            <w:gridSpan w:val="2"/>
          </w:tcPr>
          <w:p w14:paraId="5A13C70A" w14:textId="77777777" w:rsidR="00031FF4" w:rsidRDefault="00031FF4" w:rsidP="009B137E"/>
        </w:tc>
      </w:tr>
      <w:tr w:rsidR="00031FF4" w14:paraId="01E26166" w14:textId="77777777" w:rsidTr="009B137E">
        <w:tc>
          <w:tcPr>
            <w:tcW w:w="1079" w:type="dxa"/>
          </w:tcPr>
          <w:p w14:paraId="5E53983D" w14:textId="77777777" w:rsidR="00031FF4" w:rsidRDefault="00031FF4" w:rsidP="009B137E"/>
        </w:tc>
        <w:tc>
          <w:tcPr>
            <w:tcW w:w="8632" w:type="dxa"/>
            <w:gridSpan w:val="5"/>
          </w:tcPr>
          <w:p w14:paraId="48043DDE" w14:textId="77777777" w:rsidR="00031FF4" w:rsidRDefault="00031FF4" w:rsidP="009B137E"/>
        </w:tc>
        <w:tc>
          <w:tcPr>
            <w:tcW w:w="1079" w:type="dxa"/>
          </w:tcPr>
          <w:p w14:paraId="65C64217" w14:textId="77777777" w:rsidR="00031FF4" w:rsidRDefault="00031FF4" w:rsidP="009B137E"/>
        </w:tc>
      </w:tr>
    </w:tbl>
    <w:p w14:paraId="64BF2EE4" w14:textId="77777777" w:rsidR="00031FF4" w:rsidRDefault="00031FF4" w:rsidP="00031FF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719"/>
        <w:gridCol w:w="719"/>
        <w:gridCol w:w="720"/>
        <w:gridCol w:w="2158"/>
        <w:gridCol w:w="1079"/>
        <w:gridCol w:w="1079"/>
      </w:tblGrid>
      <w:tr w:rsidR="00031FF4" w14:paraId="5245D6E0" w14:textId="77777777" w:rsidTr="009B137E">
        <w:trPr>
          <w:trHeight w:val="3081"/>
        </w:trPr>
        <w:tc>
          <w:tcPr>
            <w:tcW w:w="2158" w:type="dxa"/>
            <w:gridSpan w:val="2"/>
          </w:tcPr>
          <w:p w14:paraId="1576BA73" w14:textId="77777777" w:rsidR="00031FF4" w:rsidRDefault="00031FF4" w:rsidP="009B137E"/>
        </w:tc>
        <w:tc>
          <w:tcPr>
            <w:tcW w:w="2158" w:type="dxa"/>
            <w:tcBorders>
              <w:bottom w:val="single" w:sz="18" w:space="0" w:color="476166" w:themeColor="accent1"/>
            </w:tcBorders>
          </w:tcPr>
          <w:p w14:paraId="06DB7B30" w14:textId="77777777" w:rsidR="00031FF4" w:rsidRDefault="00031FF4" w:rsidP="009B137E"/>
        </w:tc>
        <w:tc>
          <w:tcPr>
            <w:tcW w:w="2158" w:type="dxa"/>
            <w:gridSpan w:val="3"/>
            <w:tcBorders>
              <w:bottom w:val="single" w:sz="18" w:space="0" w:color="476166" w:themeColor="accent1"/>
            </w:tcBorders>
          </w:tcPr>
          <w:p w14:paraId="2D1196C3" w14:textId="77777777" w:rsidR="00031FF4" w:rsidRDefault="00031FF4" w:rsidP="009B137E">
            <w:r w:rsidRPr="004909D9">
              <w:rPr>
                <w:noProof/>
                <w:lang w:bidi="fr-FR"/>
              </w:rPr>
              <w:drawing>
                <wp:anchor distT="0" distB="0" distL="114300" distR="114300" simplePos="0" relativeHeight="251669504" behindDoc="1" locked="0" layoutInCell="1" allowOverlap="1" wp14:anchorId="75A5529B" wp14:editId="625EF260">
                  <wp:simplePos x="0" y="0"/>
                  <wp:positionH relativeFrom="margin">
                    <wp:posOffset>-2743200</wp:posOffset>
                  </wp:positionH>
                  <wp:positionV relativeFrom="margin">
                    <wp:posOffset>-561975</wp:posOffset>
                  </wp:positionV>
                  <wp:extent cx="6861175" cy="1943735"/>
                  <wp:effectExtent l="0" t="0" r="0" b="0"/>
                  <wp:wrapNone/>
                  <wp:docPr id="9" name="Imag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61175" cy="1943735"/>
                          </a:xfrm>
                          <a:prstGeom prst="rect">
                            <a:avLst/>
                          </a:prstGeom>
                        </pic:spPr>
                      </pic:pic>
                    </a:graphicData>
                  </a:graphic>
                  <wp14:sizeRelH relativeFrom="page">
                    <wp14:pctWidth>0</wp14:pctWidth>
                  </wp14:sizeRelH>
                  <wp14:sizeRelV relativeFrom="page">
                    <wp14:pctHeight>0</wp14:pctHeight>
                  </wp14:sizeRelV>
                </wp:anchor>
              </w:drawing>
            </w:r>
          </w:p>
        </w:tc>
        <w:tc>
          <w:tcPr>
            <w:tcW w:w="2158" w:type="dxa"/>
            <w:tcBorders>
              <w:bottom w:val="single" w:sz="18" w:space="0" w:color="476166" w:themeColor="accent1"/>
            </w:tcBorders>
          </w:tcPr>
          <w:p w14:paraId="16D184C5" w14:textId="77777777" w:rsidR="00031FF4" w:rsidRDefault="00031FF4" w:rsidP="009B137E"/>
        </w:tc>
        <w:tc>
          <w:tcPr>
            <w:tcW w:w="2158" w:type="dxa"/>
            <w:gridSpan w:val="2"/>
          </w:tcPr>
          <w:p w14:paraId="7EDF2971" w14:textId="77777777" w:rsidR="00031FF4" w:rsidRDefault="00031FF4" w:rsidP="009B137E"/>
        </w:tc>
      </w:tr>
      <w:tr w:rsidR="00031FF4" w14:paraId="12F2D116" w14:textId="77777777" w:rsidTr="009B137E">
        <w:trPr>
          <w:trHeight w:val="800"/>
        </w:trPr>
        <w:tc>
          <w:tcPr>
            <w:tcW w:w="2158" w:type="dxa"/>
            <w:gridSpan w:val="2"/>
            <w:tcBorders>
              <w:right w:val="single" w:sz="18" w:space="0" w:color="476166" w:themeColor="accent1"/>
            </w:tcBorders>
          </w:tcPr>
          <w:p w14:paraId="5C512EE8" w14:textId="77777777" w:rsidR="00031FF4" w:rsidRDefault="00031FF4" w:rsidP="009B137E"/>
        </w:tc>
        <w:tc>
          <w:tcPr>
            <w:tcW w:w="6474"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1816AD3" w14:textId="03186F0B" w:rsidR="00031FF4" w:rsidRDefault="00031FF4" w:rsidP="009B137E">
            <w:pPr>
              <w:pStyle w:val="Titre4"/>
            </w:pPr>
            <w:r>
              <w:t>Etude de la concurrence</w:t>
            </w:r>
          </w:p>
        </w:tc>
        <w:tc>
          <w:tcPr>
            <w:tcW w:w="2158" w:type="dxa"/>
            <w:gridSpan w:val="2"/>
            <w:tcBorders>
              <w:left w:val="single" w:sz="18" w:space="0" w:color="476166" w:themeColor="accent1"/>
            </w:tcBorders>
          </w:tcPr>
          <w:p w14:paraId="4CEBF3BF" w14:textId="77777777" w:rsidR="00031FF4" w:rsidRDefault="00031FF4" w:rsidP="009B137E"/>
        </w:tc>
      </w:tr>
      <w:tr w:rsidR="00031FF4" w14:paraId="0515D0AB" w14:textId="77777777" w:rsidTr="009B137E">
        <w:tc>
          <w:tcPr>
            <w:tcW w:w="2158" w:type="dxa"/>
            <w:gridSpan w:val="2"/>
          </w:tcPr>
          <w:p w14:paraId="084C05A6" w14:textId="77777777" w:rsidR="00031FF4" w:rsidRDefault="00031FF4" w:rsidP="009B137E"/>
        </w:tc>
        <w:tc>
          <w:tcPr>
            <w:tcW w:w="2158" w:type="dxa"/>
            <w:tcBorders>
              <w:top w:val="single" w:sz="18" w:space="0" w:color="476166" w:themeColor="accent1"/>
            </w:tcBorders>
          </w:tcPr>
          <w:p w14:paraId="67815DCF" w14:textId="77777777" w:rsidR="00031FF4" w:rsidRDefault="00031FF4" w:rsidP="009B137E"/>
        </w:tc>
        <w:tc>
          <w:tcPr>
            <w:tcW w:w="2158" w:type="dxa"/>
            <w:gridSpan w:val="3"/>
            <w:tcBorders>
              <w:top w:val="single" w:sz="18" w:space="0" w:color="476166" w:themeColor="accent1"/>
            </w:tcBorders>
          </w:tcPr>
          <w:p w14:paraId="68F8CA5A" w14:textId="77777777" w:rsidR="00031FF4" w:rsidRDefault="00031FF4" w:rsidP="009B137E"/>
        </w:tc>
        <w:tc>
          <w:tcPr>
            <w:tcW w:w="2158" w:type="dxa"/>
            <w:tcBorders>
              <w:top w:val="single" w:sz="18" w:space="0" w:color="476166" w:themeColor="accent1"/>
            </w:tcBorders>
          </w:tcPr>
          <w:p w14:paraId="2B77DE13" w14:textId="77777777" w:rsidR="00031FF4" w:rsidRDefault="00031FF4" w:rsidP="009B137E"/>
        </w:tc>
        <w:tc>
          <w:tcPr>
            <w:tcW w:w="2158" w:type="dxa"/>
            <w:gridSpan w:val="2"/>
          </w:tcPr>
          <w:p w14:paraId="308F50A6" w14:textId="77777777" w:rsidR="00031FF4" w:rsidRDefault="00031FF4" w:rsidP="009B137E"/>
        </w:tc>
      </w:tr>
      <w:tr w:rsidR="00031FF4" w14:paraId="07F8CC0D" w14:textId="77777777" w:rsidTr="009B137E">
        <w:trPr>
          <w:trHeight w:val="4546"/>
        </w:trPr>
        <w:tc>
          <w:tcPr>
            <w:tcW w:w="1079" w:type="dxa"/>
          </w:tcPr>
          <w:p w14:paraId="30F2D3DD" w14:textId="77777777" w:rsidR="00031FF4" w:rsidRPr="00031FF4" w:rsidRDefault="00031FF4" w:rsidP="009B137E"/>
        </w:tc>
        <w:tc>
          <w:tcPr>
            <w:tcW w:w="8632" w:type="dxa"/>
            <w:gridSpan w:val="7"/>
            <w:tcBorders>
              <w:top w:val="single" w:sz="18" w:space="0" w:color="476166" w:themeColor="accent1"/>
              <w:bottom w:val="single" w:sz="18" w:space="0" w:color="476166" w:themeColor="accent1"/>
            </w:tcBorders>
          </w:tcPr>
          <w:p w14:paraId="6EB69169" w14:textId="77777777" w:rsidR="00031FF4" w:rsidRPr="00031FF4" w:rsidRDefault="00031FF4" w:rsidP="009B137E">
            <w:pPr>
              <w:pStyle w:val="Titre5"/>
              <w:rPr>
                <w:b w:val="0"/>
              </w:rPr>
            </w:pPr>
            <w:r w:rsidRPr="00031FF4">
              <w:rPr>
                <w:b w:val="0"/>
              </w:rPr>
              <w:t>Le secteur du bien-être</w:t>
            </w:r>
          </w:p>
          <w:p w14:paraId="6CF557F6" w14:textId="77777777" w:rsidR="00031FF4" w:rsidRPr="00031FF4" w:rsidRDefault="00031FF4" w:rsidP="009B137E"/>
          <w:p w14:paraId="5C5D4D95" w14:textId="77777777" w:rsidR="00031FF4" w:rsidRPr="00031FF4" w:rsidRDefault="00031FF4" w:rsidP="00031FF4">
            <w:pPr>
              <w:pStyle w:val="Miseenvidence2"/>
              <w:jc w:val="both"/>
              <w:rPr>
                <w:b w:val="0"/>
              </w:rPr>
            </w:pPr>
          </w:p>
          <w:p w14:paraId="5C756408" w14:textId="4F53C945" w:rsidR="00031FF4" w:rsidRPr="00031FF4" w:rsidRDefault="00031FF4" w:rsidP="00031FF4">
            <w:pPr>
              <w:pStyle w:val="Miseenvidence2"/>
              <w:jc w:val="both"/>
              <w:rPr>
                <w:b w:val="0"/>
              </w:rPr>
            </w:pPr>
            <w:r w:rsidRPr="00031FF4">
              <w:rPr>
                <w:b w:val="0"/>
              </w:rPr>
              <w:t xml:space="preserve">Il est nécessaire </w:t>
            </w:r>
            <w:r w:rsidRPr="00031FF4">
              <w:rPr>
                <w:b w:val="0"/>
                <w:sz w:val="28"/>
                <w:szCs w:val="28"/>
              </w:rPr>
              <w:t>d’effectuer</w:t>
            </w:r>
            <w:r w:rsidRPr="00031FF4">
              <w:rPr>
                <w:b w:val="0"/>
              </w:rPr>
              <w:t xml:space="preserve"> une analyse de la concurrence installée dans le secteur géographique de l’entreprise KLN afin de mesurer l’impact et les dispositions à prendre dans l’intérêt de l’entreprise. Il y a dans le bassin lunellois 2 concurrents principaux a KLN.</w:t>
            </w:r>
          </w:p>
          <w:p w14:paraId="1E8B68FD" w14:textId="77777777" w:rsidR="00031FF4" w:rsidRPr="00031FF4" w:rsidRDefault="00031FF4" w:rsidP="00031FF4">
            <w:pPr>
              <w:jc w:val="both"/>
              <w:rPr>
                <w:sz w:val="28"/>
                <w:szCs w:val="28"/>
              </w:rPr>
            </w:pPr>
          </w:p>
          <w:p w14:paraId="654782D5" w14:textId="77777777" w:rsidR="00031FF4" w:rsidRPr="00031FF4" w:rsidRDefault="00031FF4" w:rsidP="00031FF4">
            <w:pPr>
              <w:pStyle w:val="Listenumros"/>
              <w:jc w:val="both"/>
              <w:rPr>
                <w:sz w:val="28"/>
                <w:szCs w:val="28"/>
              </w:rPr>
            </w:pPr>
            <w:r w:rsidRPr="00031FF4">
              <w:rPr>
                <w:sz w:val="28"/>
                <w:szCs w:val="28"/>
              </w:rPr>
              <w:t>Le centre Santéforme de Lunel</w:t>
            </w:r>
          </w:p>
          <w:p w14:paraId="037305D1" w14:textId="77777777" w:rsidR="00031FF4" w:rsidRPr="00031FF4" w:rsidRDefault="00031FF4" w:rsidP="00031FF4">
            <w:pPr>
              <w:pStyle w:val="Listenumros"/>
              <w:jc w:val="both"/>
              <w:rPr>
                <w:sz w:val="28"/>
                <w:szCs w:val="28"/>
              </w:rPr>
            </w:pPr>
            <w:r w:rsidRPr="00031FF4">
              <w:rPr>
                <w:sz w:val="28"/>
                <w:szCs w:val="28"/>
              </w:rPr>
              <w:t>La Perle et vous</w:t>
            </w:r>
          </w:p>
          <w:p w14:paraId="6EB2CDA2" w14:textId="77777777" w:rsidR="00031FF4" w:rsidRPr="00031FF4" w:rsidRDefault="00031FF4" w:rsidP="00031FF4">
            <w:pPr>
              <w:pStyle w:val="Listenumros"/>
              <w:numPr>
                <w:ilvl w:val="0"/>
                <w:numId w:val="0"/>
              </w:numPr>
              <w:jc w:val="both"/>
              <w:rPr>
                <w:sz w:val="28"/>
                <w:szCs w:val="28"/>
              </w:rPr>
            </w:pPr>
          </w:p>
          <w:p w14:paraId="5C87AE38" w14:textId="77777777" w:rsidR="00031FF4" w:rsidRPr="00031FF4" w:rsidRDefault="00031FF4" w:rsidP="00031FF4">
            <w:pPr>
              <w:pStyle w:val="Listenumros"/>
              <w:numPr>
                <w:ilvl w:val="0"/>
                <w:numId w:val="0"/>
              </w:numPr>
              <w:jc w:val="both"/>
              <w:rPr>
                <w:sz w:val="28"/>
                <w:szCs w:val="28"/>
              </w:rPr>
            </w:pPr>
            <w:r w:rsidRPr="00031FF4">
              <w:rPr>
                <w:sz w:val="28"/>
                <w:szCs w:val="28"/>
              </w:rPr>
              <w:t>Ces deux centres de soins sont fondamentalement différents. D’un côté le centre Santéforme est principalement constitué de kinésithérapeutes dont l’activité est donc centrée sur le soin notamment post-opératoire ou post trauma. De l’autre La Perle et vous est un centre de soin esthétique (massage et beauté) qui a donc une clientèle plus accès sur le soin esthétique et le bien-être.</w:t>
            </w:r>
          </w:p>
          <w:p w14:paraId="7D656C4E" w14:textId="77777777" w:rsidR="00031FF4" w:rsidRPr="00031FF4" w:rsidRDefault="00031FF4" w:rsidP="009B137E">
            <w:pPr>
              <w:pStyle w:val="Texte"/>
            </w:pPr>
          </w:p>
        </w:tc>
        <w:tc>
          <w:tcPr>
            <w:tcW w:w="1079" w:type="dxa"/>
          </w:tcPr>
          <w:p w14:paraId="36F8F5C1" w14:textId="77777777" w:rsidR="00031FF4" w:rsidRDefault="00031FF4" w:rsidP="009B137E"/>
        </w:tc>
      </w:tr>
      <w:tr w:rsidR="00031FF4" w14:paraId="4B889190" w14:textId="77777777" w:rsidTr="009B137E">
        <w:trPr>
          <w:trHeight w:val="730"/>
        </w:trPr>
        <w:tc>
          <w:tcPr>
            <w:tcW w:w="1079" w:type="dxa"/>
          </w:tcPr>
          <w:p w14:paraId="6EB8C784" w14:textId="77777777" w:rsidR="00031FF4" w:rsidRDefault="00031FF4" w:rsidP="009B137E"/>
        </w:tc>
        <w:tc>
          <w:tcPr>
            <w:tcW w:w="3956" w:type="dxa"/>
            <w:gridSpan w:val="3"/>
            <w:tcBorders>
              <w:top w:val="single" w:sz="18" w:space="0" w:color="476166" w:themeColor="accent1"/>
            </w:tcBorders>
          </w:tcPr>
          <w:p w14:paraId="41CB0704" w14:textId="77777777" w:rsidR="00031FF4" w:rsidRDefault="00031FF4" w:rsidP="009B137E">
            <w:pPr>
              <w:pStyle w:val="Titre5"/>
            </w:pPr>
          </w:p>
          <w:p w14:paraId="24D90C3B" w14:textId="77777777" w:rsidR="00031FF4" w:rsidRPr="0048120C" w:rsidRDefault="00031FF4" w:rsidP="009B137E"/>
        </w:tc>
        <w:tc>
          <w:tcPr>
            <w:tcW w:w="719" w:type="dxa"/>
            <w:tcBorders>
              <w:top w:val="single" w:sz="18" w:space="0" w:color="476166" w:themeColor="accent1"/>
            </w:tcBorders>
          </w:tcPr>
          <w:p w14:paraId="35B6FCDD" w14:textId="77777777" w:rsidR="00031FF4" w:rsidRDefault="00031FF4" w:rsidP="009B137E"/>
        </w:tc>
        <w:tc>
          <w:tcPr>
            <w:tcW w:w="3957" w:type="dxa"/>
            <w:gridSpan w:val="3"/>
            <w:tcBorders>
              <w:top w:val="single" w:sz="18" w:space="0" w:color="476166" w:themeColor="accent1"/>
            </w:tcBorders>
          </w:tcPr>
          <w:p w14:paraId="480F846C" w14:textId="77777777" w:rsidR="00031FF4" w:rsidRDefault="00031FF4" w:rsidP="009B137E"/>
        </w:tc>
        <w:tc>
          <w:tcPr>
            <w:tcW w:w="1079" w:type="dxa"/>
          </w:tcPr>
          <w:p w14:paraId="165810C8" w14:textId="77777777" w:rsidR="00031FF4" w:rsidRDefault="00031FF4" w:rsidP="009B137E"/>
        </w:tc>
      </w:tr>
    </w:tbl>
    <w:p w14:paraId="51451109" w14:textId="77777777" w:rsidR="00031FF4" w:rsidRDefault="00031FF4" w:rsidP="00031FF4"/>
    <w:p w14:paraId="61AB6A4C" w14:textId="584B8C0F" w:rsidR="00031FF4" w:rsidRDefault="00031FF4" w:rsidP="00031FF4">
      <w:r>
        <w:rPr>
          <w:noProof/>
        </w:rPr>
        <w:lastRenderedPageBreak/>
        <w:drawing>
          <wp:inline distT="0" distB="0" distL="0" distR="0" wp14:anchorId="654905D8" wp14:editId="3D722CF9">
            <wp:extent cx="6076950" cy="1089025"/>
            <wp:effectExtent l="19050" t="19050" r="19050" b="1587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4"/>
                    <a:stretch>
                      <a:fillRect/>
                    </a:stretch>
                  </pic:blipFill>
                  <pic:spPr>
                    <a:xfrm>
                      <a:off x="0" y="0"/>
                      <a:ext cx="6106789" cy="1094372"/>
                    </a:xfrm>
                    <a:prstGeom prst="rect">
                      <a:avLst/>
                    </a:prstGeom>
                    <a:ln>
                      <a:solidFill>
                        <a:schemeClr val="accent1"/>
                      </a:solidFill>
                    </a:ln>
                  </pic:spPr>
                </pic:pic>
              </a:graphicData>
            </a:graphic>
          </wp:inline>
        </w:drawing>
      </w:r>
    </w:p>
    <w:p w14:paraId="0819D242" w14:textId="77777777" w:rsidR="00031FF4" w:rsidRDefault="00031FF4" w:rsidP="00031FF4"/>
    <w:p w14:paraId="61A3EFFD" w14:textId="75748B0E" w:rsidR="00031FF4" w:rsidRDefault="00031FF4" w:rsidP="00031FF4"/>
    <w:p w14:paraId="693A97B9" w14:textId="77777777" w:rsidR="00031FF4" w:rsidRDefault="00031FF4" w:rsidP="00031FF4"/>
    <w:p w14:paraId="6BE6B6D6" w14:textId="470BC246" w:rsidR="00031FF4" w:rsidRDefault="00031FF4" w:rsidP="00031FF4">
      <w:r>
        <w:rPr>
          <w:noProof/>
        </w:rPr>
        <w:drawing>
          <wp:inline distT="0" distB="0" distL="0" distR="0" wp14:anchorId="392EA936" wp14:editId="4E1E52A2">
            <wp:extent cx="6105525" cy="1238250"/>
            <wp:effectExtent l="0" t="0" r="9525" b="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15"/>
                    <a:stretch>
                      <a:fillRect/>
                    </a:stretch>
                  </pic:blipFill>
                  <pic:spPr>
                    <a:xfrm>
                      <a:off x="0" y="0"/>
                      <a:ext cx="6106379" cy="1238423"/>
                    </a:xfrm>
                    <a:prstGeom prst="rect">
                      <a:avLst/>
                    </a:prstGeom>
                  </pic:spPr>
                </pic:pic>
              </a:graphicData>
            </a:graphic>
          </wp:inline>
        </w:drawing>
      </w:r>
    </w:p>
    <w:p w14:paraId="7E492EBC" w14:textId="77777777" w:rsidR="00031FF4" w:rsidRDefault="00031FF4" w:rsidP="00031FF4"/>
    <w:p w14:paraId="35A7DBA4" w14:textId="0E155461" w:rsidR="00134BF4" w:rsidRDefault="00031FF4" w:rsidP="00031FF4">
      <w:pPr>
        <w:jc w:val="both"/>
        <w:rPr>
          <w:sz w:val="28"/>
          <w:szCs w:val="28"/>
        </w:rPr>
      </w:pPr>
      <w:r w:rsidRPr="00031FF4">
        <w:rPr>
          <w:sz w:val="28"/>
          <w:szCs w:val="28"/>
        </w:rPr>
        <w:t>Les deux entreprises possèdent un site que nous allons décortiquer afin de comprendre les fonctionnalités propres à chaque structure et par la suite faire l’analyse des fonctionnalités proposées à KLN par rappor</w:t>
      </w:r>
      <w:r w:rsidR="00134BF4" w:rsidRPr="00031FF4">
        <w:rPr>
          <w:sz w:val="28"/>
          <w:szCs w:val="28"/>
        </w:rPr>
        <w:t>t à ses besoins et à la concurrence.</w:t>
      </w:r>
    </w:p>
    <w:p w14:paraId="6352C548" w14:textId="77777777" w:rsidR="00134BF4" w:rsidRDefault="00134BF4" w:rsidP="00031FF4">
      <w:pPr>
        <w:jc w:val="both"/>
        <w:rPr>
          <w:sz w:val="28"/>
          <w:szCs w:val="28"/>
        </w:rPr>
      </w:pPr>
    </w:p>
    <w:p w14:paraId="61994F57" w14:textId="77777777" w:rsidR="00134BF4" w:rsidRDefault="00134BF4" w:rsidP="00031FF4">
      <w:pPr>
        <w:jc w:val="both"/>
        <w:rPr>
          <w:sz w:val="28"/>
          <w:szCs w:val="28"/>
        </w:rPr>
      </w:pPr>
      <w:r>
        <w:rPr>
          <w:b/>
          <w:noProof/>
          <w:sz w:val="28"/>
          <w:szCs w:val="28"/>
        </w:rPr>
        <w:drawing>
          <wp:inline distT="0" distB="0" distL="0" distR="0" wp14:anchorId="7296AEFE" wp14:editId="602888CF">
            <wp:extent cx="6846570" cy="52197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6">
                      <a:extLst>
                        <a:ext uri="{28A0092B-C50C-407E-A947-70E740481C1C}">
                          <a14:useLocalDpi xmlns:a14="http://schemas.microsoft.com/office/drawing/2010/main" val="0"/>
                        </a:ext>
                      </a:extLst>
                    </a:blip>
                    <a:stretch>
                      <a:fillRect/>
                    </a:stretch>
                  </pic:blipFill>
                  <pic:spPr>
                    <a:xfrm>
                      <a:off x="0" y="0"/>
                      <a:ext cx="6846570" cy="5219700"/>
                    </a:xfrm>
                    <a:prstGeom prst="rect">
                      <a:avLst/>
                    </a:prstGeom>
                  </pic:spPr>
                </pic:pic>
              </a:graphicData>
            </a:graphic>
          </wp:inline>
        </w:drawing>
      </w:r>
    </w:p>
    <w:p w14:paraId="76EF84CB" w14:textId="3F3EA6FF" w:rsidR="00031FF4" w:rsidRPr="00031FF4" w:rsidRDefault="00031FF4" w:rsidP="00031FF4">
      <w:pPr>
        <w:jc w:val="both"/>
        <w:rPr>
          <w:sz w:val="28"/>
          <w:szCs w:val="28"/>
        </w:rPr>
      </w:pPr>
      <w:r w:rsidRPr="00031FF4">
        <w:rPr>
          <w:sz w:val="28"/>
          <w:szCs w:val="28"/>
        </w:rPr>
        <w:lastRenderedPageBreak/>
        <w:t>Pour résumer le contenu de ce tableau nous avons donc Santéforme implantée de longue date sur le secteur. Cette structure est un cabinet regroupant 4 kinésithérapeutes et 3 infirmières. Ils ont un site propre comportant une page principale, un page par équipe (kinés/infirmières), une page qui parlent de leurs autres activités avec un numéro pour les joindre, une page « éditoriale » qui parle de la structure.</w:t>
      </w:r>
    </w:p>
    <w:p w14:paraId="5DC655C2" w14:textId="77777777" w:rsidR="00031FF4" w:rsidRPr="00031FF4" w:rsidRDefault="00031FF4" w:rsidP="00031FF4">
      <w:pPr>
        <w:jc w:val="both"/>
        <w:rPr>
          <w:sz w:val="28"/>
          <w:szCs w:val="28"/>
        </w:rPr>
      </w:pPr>
    </w:p>
    <w:p w14:paraId="1CD4D09D" w14:textId="77777777" w:rsidR="00031FF4" w:rsidRPr="00031FF4" w:rsidRDefault="00031FF4" w:rsidP="00031FF4">
      <w:pPr>
        <w:jc w:val="both"/>
        <w:rPr>
          <w:sz w:val="28"/>
          <w:szCs w:val="28"/>
        </w:rPr>
      </w:pPr>
      <w:r w:rsidRPr="00031FF4">
        <w:rPr>
          <w:sz w:val="28"/>
          <w:szCs w:val="28"/>
        </w:rPr>
        <w:t>Nous avons aussi Perle et Vous, plus récemment installée, située dans un institut plus vaste qui regroupe plusieurs activités qui n’a pas de site propre mais est hébergée sur plusieurs pages internet et sur planity plateforme de rendez-vous en ligne.</w:t>
      </w:r>
    </w:p>
    <w:p w14:paraId="2B53E869" w14:textId="77777777" w:rsidR="00031FF4" w:rsidRPr="00031FF4" w:rsidRDefault="00031FF4" w:rsidP="00031FF4">
      <w:pPr>
        <w:jc w:val="both"/>
        <w:rPr>
          <w:sz w:val="28"/>
          <w:szCs w:val="28"/>
        </w:rPr>
      </w:pPr>
    </w:p>
    <w:p w14:paraId="4D07C1A9" w14:textId="77777777" w:rsidR="00031FF4" w:rsidRPr="00031FF4" w:rsidRDefault="00031FF4" w:rsidP="00031FF4">
      <w:pPr>
        <w:jc w:val="both"/>
        <w:rPr>
          <w:sz w:val="28"/>
          <w:szCs w:val="28"/>
        </w:rPr>
      </w:pPr>
      <w:r w:rsidRPr="00031FF4">
        <w:rPr>
          <w:sz w:val="28"/>
          <w:szCs w:val="28"/>
        </w:rPr>
        <w:t>Le site de KLN tel que proposé doit donc à minima comporter une page d’accueil, un fil d’actualité qui recense les activités de la structure, une boutique en ligne et bien entendu intégrer les réseaux sociaux via des liens. (Réseaux qui seront créés pour l’occasion).</w:t>
      </w:r>
    </w:p>
    <w:p w14:paraId="3D9D4F1B" w14:textId="77777777" w:rsidR="00031FF4" w:rsidRPr="00031FF4" w:rsidRDefault="00031FF4" w:rsidP="00031FF4">
      <w:pPr>
        <w:jc w:val="both"/>
        <w:rPr>
          <w:sz w:val="28"/>
          <w:szCs w:val="28"/>
        </w:rPr>
      </w:pPr>
    </w:p>
    <w:p w14:paraId="56F08910" w14:textId="77777777" w:rsidR="00031FF4" w:rsidRPr="00031FF4" w:rsidRDefault="00031FF4" w:rsidP="00031FF4">
      <w:pPr>
        <w:jc w:val="both"/>
        <w:rPr>
          <w:sz w:val="28"/>
          <w:szCs w:val="28"/>
        </w:rPr>
      </w:pPr>
      <w:r w:rsidRPr="00031FF4">
        <w:rPr>
          <w:sz w:val="28"/>
          <w:szCs w:val="28"/>
        </w:rPr>
        <w:t>Penchons-nous maintenant sur le SWOT qui est un tableau référençant les possibilités et les contraintes de l’entreprise dans son secteur ce qui nous permettra d’affiner notre analyse.</w:t>
      </w:r>
    </w:p>
    <w:p w14:paraId="7541C355" w14:textId="77777777" w:rsidR="00031FF4" w:rsidRDefault="00031FF4" w:rsidP="00031FF4"/>
    <w:p w14:paraId="4A04D434" w14:textId="364DB41F" w:rsidR="00FC1AD3" w:rsidRDefault="00FC1AD3" w:rsidP="00FC1AD3"/>
    <w:p w14:paraId="5E03CBF2" w14:textId="0910C53D" w:rsidR="00FC1AD3" w:rsidRDefault="00FC1AD3" w:rsidP="00FC1AD3"/>
    <w:sectPr w:rsidR="00FC1AD3" w:rsidSect="00CD7613">
      <w:footerReference w:type="even" r:id="rId17"/>
      <w:footerReference w:type="default" r:id="rId18"/>
      <w:pgSz w:w="11906" w:h="16838" w:code="9"/>
      <w:pgMar w:top="720" w:right="562" w:bottom="720" w:left="562"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3EF119" w14:textId="77777777" w:rsidR="00EB38CF" w:rsidRDefault="00EB38CF" w:rsidP="00E74B29">
      <w:r>
        <w:separator/>
      </w:r>
    </w:p>
  </w:endnote>
  <w:endnote w:type="continuationSeparator" w:id="0">
    <w:p w14:paraId="1F99B70F" w14:textId="77777777" w:rsidR="00EB38CF" w:rsidRDefault="00EB38CF"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45936648"/>
      <w:docPartObj>
        <w:docPartGallery w:val="Page Numbers (Bottom of Page)"/>
        <w:docPartUnique/>
      </w:docPartObj>
    </w:sdtPr>
    <w:sdtContent>
      <w:p w14:paraId="2CF3B0F2" w14:textId="65482FE8" w:rsidR="00E74B29" w:rsidRDefault="00E74B29" w:rsidP="006709F1">
        <w:pPr>
          <w:pStyle w:val="Pieddepage"/>
          <w:rPr>
            <w:rStyle w:val="Numrodepage"/>
          </w:rPr>
        </w:pPr>
        <w:r>
          <w:rPr>
            <w:rStyle w:val="Numrodepage"/>
            <w:lang w:bidi="fr-FR"/>
          </w:rPr>
          <w:fldChar w:fldCharType="begin"/>
        </w:r>
        <w:r>
          <w:rPr>
            <w:rStyle w:val="Numrodepage"/>
            <w:lang w:bidi="fr-FR"/>
          </w:rPr>
          <w:instrText xml:space="preserve"> PAGE </w:instrText>
        </w:r>
        <w:r w:rsidR="00614B32">
          <w:rPr>
            <w:rStyle w:val="Numrodepage"/>
            <w:lang w:bidi="fr-FR"/>
          </w:rPr>
          <w:fldChar w:fldCharType="separate"/>
        </w:r>
        <w:r w:rsidR="00614B32">
          <w:rPr>
            <w:rStyle w:val="Numrodepage"/>
            <w:noProof/>
            <w:lang w:bidi="fr-FR"/>
          </w:rPr>
          <w:t>3</w:t>
        </w:r>
        <w:r>
          <w:rPr>
            <w:rStyle w:val="Numrodepage"/>
            <w:lang w:bidi="fr-FR"/>
          </w:rPr>
          <w:fldChar w:fldCharType="end"/>
        </w:r>
      </w:p>
    </w:sdtContent>
  </w:sdt>
  <w:p w14:paraId="1BD7F6E7" w14:textId="77777777" w:rsidR="00E74B29" w:rsidRDefault="00E74B29" w:rsidP="006709F1">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9ADC1" w14:textId="77777777" w:rsidR="00E74B29" w:rsidRDefault="00E74B29" w:rsidP="006709F1">
    <w:pPr>
      <w:pStyle w:val="Pieddepage"/>
      <w:rPr>
        <w:rStyle w:val="Numrodepage"/>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8"/>
      <w:gridCol w:w="5391"/>
      <w:gridCol w:w="3235"/>
      <w:gridCol w:w="1078"/>
    </w:tblGrid>
    <w:tr w:rsidR="00E74B29" w14:paraId="2ABAD7B1" w14:textId="77777777" w:rsidTr="006709F1">
      <w:tc>
        <w:tcPr>
          <w:tcW w:w="1079" w:type="dxa"/>
        </w:tcPr>
        <w:p w14:paraId="204BBA87" w14:textId="77777777" w:rsidR="00E74B29" w:rsidRPr="00E74B29" w:rsidRDefault="00E74B29" w:rsidP="006709F1">
          <w:pPr>
            <w:pStyle w:val="Pieddepage"/>
          </w:pPr>
        </w:p>
      </w:tc>
      <w:tc>
        <w:tcPr>
          <w:tcW w:w="5395" w:type="dxa"/>
        </w:tcPr>
        <w:p w14:paraId="143F98B9" w14:textId="77777777" w:rsidR="00E74B29" w:rsidRPr="00874FE7" w:rsidRDefault="00000000" w:rsidP="006709F1">
          <w:pPr>
            <w:pStyle w:val="Pieddepage"/>
          </w:pPr>
          <w:sdt>
            <w:sdtPr>
              <w:id w:val="707152945"/>
              <w:placeholder>
                <w:docPart w:val="0FCE8452221D40F498CF2833EFCC5CED"/>
              </w:placeholder>
              <w:temporary/>
              <w:showingPlcHdr/>
              <w15:appearance w15:val="hidden"/>
            </w:sdtPr>
            <w:sdtContent>
              <w:r w:rsidR="00837914" w:rsidRPr="006709F1">
                <w:rPr>
                  <w:lang w:bidi="fr-FR"/>
                </w:rPr>
                <w:t>TITRE DU RAPPORT</w:t>
              </w:r>
            </w:sdtContent>
          </w:sdt>
        </w:p>
      </w:tc>
      <w:tc>
        <w:tcPr>
          <w:tcW w:w="3237" w:type="dxa"/>
        </w:tcPr>
        <w:sdt>
          <w:sdtPr>
            <w:rPr>
              <w:rStyle w:val="Numrodepage"/>
            </w:rPr>
            <w:id w:val="-1206949233"/>
            <w:docPartObj>
              <w:docPartGallery w:val="Page Numbers (Bottom of Page)"/>
              <w:docPartUnique/>
            </w:docPartObj>
          </w:sdtPr>
          <w:sdtContent>
            <w:p w14:paraId="66D2B637" w14:textId="77777777" w:rsidR="00E74B29" w:rsidRPr="00E74B29" w:rsidRDefault="00E74B29" w:rsidP="006709F1">
              <w:pPr>
                <w:pStyle w:val="Pieddepage"/>
                <w:jc w:val="right"/>
              </w:pPr>
              <w:r w:rsidRPr="00E74B29">
                <w:rPr>
                  <w:lang w:bidi="fr-FR"/>
                </w:rPr>
                <w:t xml:space="preserve">PAGE </w:t>
              </w:r>
              <w:r w:rsidRPr="00E74B29">
                <w:rPr>
                  <w:lang w:bidi="fr-FR"/>
                </w:rPr>
                <w:fldChar w:fldCharType="begin"/>
              </w:r>
              <w:r w:rsidRPr="00E74B29">
                <w:rPr>
                  <w:lang w:bidi="fr-FR"/>
                </w:rPr>
                <w:instrText xml:space="preserve"> PAGE </w:instrText>
              </w:r>
              <w:r w:rsidRPr="00E74B29">
                <w:rPr>
                  <w:lang w:bidi="fr-FR"/>
                </w:rPr>
                <w:fldChar w:fldCharType="separate"/>
              </w:r>
              <w:r w:rsidR="00874EE2">
                <w:rPr>
                  <w:noProof/>
                  <w:lang w:bidi="fr-FR"/>
                </w:rPr>
                <w:t>4</w:t>
              </w:r>
              <w:r w:rsidRPr="00E74B29">
                <w:rPr>
                  <w:lang w:bidi="fr-FR"/>
                </w:rPr>
                <w:fldChar w:fldCharType="end"/>
              </w:r>
            </w:p>
          </w:sdtContent>
        </w:sdt>
      </w:tc>
      <w:tc>
        <w:tcPr>
          <w:tcW w:w="1079" w:type="dxa"/>
        </w:tcPr>
        <w:p w14:paraId="3CA540FC" w14:textId="77777777" w:rsidR="00E74B29" w:rsidRPr="00E74B29" w:rsidRDefault="00E74B29" w:rsidP="006709F1">
          <w:pPr>
            <w:pStyle w:val="Pieddepage"/>
          </w:pPr>
        </w:p>
      </w:tc>
    </w:tr>
  </w:tbl>
  <w:p w14:paraId="5CF17A77" w14:textId="77777777" w:rsidR="00E74B29" w:rsidRDefault="00E74B29" w:rsidP="006709F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409C31" w14:textId="77777777" w:rsidR="00EB38CF" w:rsidRDefault="00EB38CF" w:rsidP="00E74B29">
      <w:r>
        <w:separator/>
      </w:r>
    </w:p>
  </w:footnote>
  <w:footnote w:type="continuationSeparator" w:id="0">
    <w:p w14:paraId="55325615" w14:textId="77777777" w:rsidR="00EB38CF" w:rsidRDefault="00EB38CF"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3C32B9D"/>
    <w:multiLevelType w:val="hybridMultilevel"/>
    <w:tmpl w:val="6614790A"/>
    <w:lvl w:ilvl="0" w:tplc="EAB6DB1A">
      <w:start w:val="1"/>
      <w:numFmt w:val="bullet"/>
      <w:pStyle w:val="Listenumros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760370947">
    <w:abstractNumId w:val="0"/>
  </w:num>
  <w:num w:numId="2" w16cid:durableId="206610358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40D2"/>
    <w:rsid w:val="00031FF4"/>
    <w:rsid w:val="00086FA5"/>
    <w:rsid w:val="000E4641"/>
    <w:rsid w:val="00134BF4"/>
    <w:rsid w:val="00151F66"/>
    <w:rsid w:val="00177F8D"/>
    <w:rsid w:val="00185F4A"/>
    <w:rsid w:val="001A1E0E"/>
    <w:rsid w:val="002D2200"/>
    <w:rsid w:val="0040564B"/>
    <w:rsid w:val="0048120C"/>
    <w:rsid w:val="004909D9"/>
    <w:rsid w:val="00521481"/>
    <w:rsid w:val="00614B32"/>
    <w:rsid w:val="00665110"/>
    <w:rsid w:val="006709F1"/>
    <w:rsid w:val="006C60E6"/>
    <w:rsid w:val="00837914"/>
    <w:rsid w:val="00874EE2"/>
    <w:rsid w:val="00874FE7"/>
    <w:rsid w:val="00952F7D"/>
    <w:rsid w:val="0095496A"/>
    <w:rsid w:val="009A38BA"/>
    <w:rsid w:val="009F14F3"/>
    <w:rsid w:val="00A77B66"/>
    <w:rsid w:val="00AB77D5"/>
    <w:rsid w:val="00B34B48"/>
    <w:rsid w:val="00B43E11"/>
    <w:rsid w:val="00B746F8"/>
    <w:rsid w:val="00BB0BD1"/>
    <w:rsid w:val="00C755AB"/>
    <w:rsid w:val="00C840D2"/>
    <w:rsid w:val="00CD7613"/>
    <w:rsid w:val="00D43125"/>
    <w:rsid w:val="00D66A3A"/>
    <w:rsid w:val="00DF198B"/>
    <w:rsid w:val="00E42171"/>
    <w:rsid w:val="00E74B29"/>
    <w:rsid w:val="00EB38CF"/>
    <w:rsid w:val="00ED2D75"/>
    <w:rsid w:val="00F50791"/>
    <w:rsid w:val="00FB2F1A"/>
    <w:rsid w:val="00FC1A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DDC0C4"/>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uiPriority="9" w:qFormat="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uiPriority="10" w:qFormat="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Titre1">
    <w:name w:val="heading 1"/>
    <w:basedOn w:val="Normal"/>
    <w:next w:val="Normal"/>
    <w:link w:val="Titre1Car"/>
    <w:qFormat/>
    <w:rsid w:val="00874FE7"/>
    <w:pPr>
      <w:jc w:val="center"/>
      <w:outlineLvl w:val="0"/>
    </w:pPr>
    <w:rPr>
      <w:rFonts w:asciiTheme="majorHAnsi" w:hAnsiTheme="majorHAnsi"/>
      <w:b/>
      <w:color w:val="476166" w:themeColor="accent1"/>
      <w:sz w:val="52"/>
      <w:szCs w:val="52"/>
    </w:rPr>
  </w:style>
  <w:style w:type="paragraph" w:styleId="Titre2">
    <w:name w:val="heading 2"/>
    <w:basedOn w:val="Normal"/>
    <w:next w:val="Normal"/>
    <w:link w:val="Titre2Car"/>
    <w:uiPriority w:val="1"/>
    <w:qFormat/>
    <w:rsid w:val="00874FE7"/>
    <w:pPr>
      <w:jc w:val="center"/>
      <w:outlineLvl w:val="1"/>
    </w:pPr>
    <w:rPr>
      <w:b/>
      <w:sz w:val="48"/>
      <w:szCs w:val="48"/>
    </w:rPr>
  </w:style>
  <w:style w:type="paragraph" w:styleId="Titre3">
    <w:name w:val="heading 3"/>
    <w:basedOn w:val="Titre2"/>
    <w:next w:val="Normal"/>
    <w:link w:val="Titre3Car"/>
    <w:uiPriority w:val="2"/>
    <w:qFormat/>
    <w:rsid w:val="00874FE7"/>
    <w:pPr>
      <w:spacing w:after="240"/>
      <w:outlineLvl w:val="2"/>
    </w:pPr>
    <w:rPr>
      <w:b w:val="0"/>
      <w:sz w:val="36"/>
      <w:szCs w:val="36"/>
    </w:rPr>
  </w:style>
  <w:style w:type="paragraph" w:styleId="Titre4">
    <w:name w:val="heading 4"/>
    <w:basedOn w:val="Normal"/>
    <w:next w:val="Normal"/>
    <w:link w:val="Titre4Car"/>
    <w:uiPriority w:val="3"/>
    <w:qFormat/>
    <w:rsid w:val="00874FE7"/>
    <w:pPr>
      <w:jc w:val="center"/>
      <w:outlineLvl w:val="3"/>
    </w:pPr>
    <w:rPr>
      <w:rFonts w:asciiTheme="majorHAnsi" w:hAnsiTheme="majorHAnsi"/>
      <w:b/>
      <w:color w:val="476166" w:themeColor="accent1"/>
      <w:sz w:val="28"/>
      <w:szCs w:val="28"/>
    </w:rPr>
  </w:style>
  <w:style w:type="paragraph" w:styleId="Titre5">
    <w:name w:val="heading 5"/>
    <w:basedOn w:val="Normal"/>
    <w:next w:val="Normal"/>
    <w:link w:val="Titre5Car"/>
    <w:uiPriority w:val="4"/>
    <w:qFormat/>
    <w:rsid w:val="00874FE7"/>
    <w:pPr>
      <w:spacing w:before="240"/>
      <w:outlineLvl w:val="4"/>
    </w:pPr>
    <w:rPr>
      <w:rFonts w:asciiTheme="majorHAnsi" w:hAnsiTheme="majorHAnsi"/>
      <w:b/>
      <w:color w:val="476166" w:themeColor="accent1"/>
      <w:sz w:val="28"/>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Ancredugraphisme">
    <w:name w:val="Ancre du graphisme"/>
    <w:basedOn w:val="Normal"/>
    <w:uiPriority w:val="8"/>
    <w:qFormat/>
    <w:rsid w:val="00DF198B"/>
    <w:rPr>
      <w:sz w:val="10"/>
    </w:rPr>
  </w:style>
  <w:style w:type="paragraph" w:styleId="Textedebulles">
    <w:name w:val="Balloon Text"/>
    <w:basedOn w:val="Normal"/>
    <w:link w:val="TextedebullesCar"/>
    <w:uiPriority w:val="99"/>
    <w:semiHidden/>
    <w:rsid w:val="00DF198B"/>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874FE7"/>
    <w:rPr>
      <w:rFonts w:ascii="Times New Roman" w:hAnsi="Times New Roman" w:cs="Times New Roman"/>
      <w:sz w:val="18"/>
      <w:szCs w:val="18"/>
    </w:rPr>
  </w:style>
  <w:style w:type="table" w:styleId="Grilledutableau">
    <w:name w:val="Table Grid"/>
    <w:basedOn w:val="Tableau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rsid w:val="00874FE7"/>
    <w:rPr>
      <w:rFonts w:asciiTheme="majorHAnsi" w:hAnsiTheme="majorHAnsi"/>
      <w:b/>
      <w:color w:val="476166" w:themeColor="accent1"/>
      <w:sz w:val="52"/>
      <w:szCs w:val="52"/>
    </w:rPr>
  </w:style>
  <w:style w:type="character" w:customStyle="1" w:styleId="Titre2Car">
    <w:name w:val="Titre 2 Car"/>
    <w:basedOn w:val="Policepardfaut"/>
    <w:link w:val="Titre2"/>
    <w:uiPriority w:val="1"/>
    <w:rsid w:val="00874FE7"/>
    <w:rPr>
      <w:b/>
      <w:sz w:val="48"/>
      <w:szCs w:val="48"/>
    </w:rPr>
  </w:style>
  <w:style w:type="character" w:customStyle="1" w:styleId="Titre3Car">
    <w:name w:val="Titre 3 Car"/>
    <w:basedOn w:val="Policepardfaut"/>
    <w:link w:val="Titre3"/>
    <w:uiPriority w:val="2"/>
    <w:rsid w:val="00874FE7"/>
    <w:rPr>
      <w:sz w:val="36"/>
      <w:szCs w:val="36"/>
    </w:rPr>
  </w:style>
  <w:style w:type="character" w:customStyle="1" w:styleId="Titre4Car">
    <w:name w:val="Titre 4 Car"/>
    <w:basedOn w:val="Policepardfaut"/>
    <w:link w:val="Titre4"/>
    <w:uiPriority w:val="3"/>
    <w:rsid w:val="00874FE7"/>
    <w:rPr>
      <w:rFonts w:asciiTheme="majorHAnsi" w:hAnsiTheme="majorHAnsi"/>
      <w:b/>
      <w:color w:val="476166" w:themeColor="accent1"/>
      <w:sz w:val="28"/>
      <w:szCs w:val="28"/>
    </w:rPr>
  </w:style>
  <w:style w:type="paragraph" w:customStyle="1" w:styleId="Texte">
    <w:name w:val="Texte"/>
    <w:basedOn w:val="Normal"/>
    <w:uiPriority w:val="5"/>
    <w:qFormat/>
    <w:rsid w:val="00B34B48"/>
    <w:pPr>
      <w:spacing w:line="228" w:lineRule="auto"/>
    </w:pPr>
    <w:rPr>
      <w:sz w:val="28"/>
      <w:szCs w:val="28"/>
    </w:rPr>
  </w:style>
  <w:style w:type="paragraph" w:styleId="En-tte">
    <w:name w:val="header"/>
    <w:basedOn w:val="Pieddepage"/>
    <w:link w:val="En-tteCar"/>
    <w:uiPriority w:val="99"/>
    <w:semiHidden/>
    <w:rsid w:val="00E74B29"/>
    <w:rPr>
      <w:rFonts w:ascii="Georgia" w:hAnsi="Georgia"/>
    </w:rPr>
  </w:style>
  <w:style w:type="character" w:customStyle="1" w:styleId="En-tteCar">
    <w:name w:val="En-tête Car"/>
    <w:basedOn w:val="Policepardfaut"/>
    <w:link w:val="En-tte"/>
    <w:uiPriority w:val="99"/>
    <w:semiHidden/>
    <w:rsid w:val="00874FE7"/>
    <w:rPr>
      <w:rFonts w:ascii="Georgia" w:hAnsi="Georgia"/>
    </w:rPr>
  </w:style>
  <w:style w:type="paragraph" w:styleId="Pieddepage">
    <w:name w:val="footer"/>
    <w:basedOn w:val="Normal"/>
    <w:link w:val="PieddepageCar"/>
    <w:uiPriority w:val="99"/>
    <w:rsid w:val="006709F1"/>
    <w:pPr>
      <w:tabs>
        <w:tab w:val="center" w:pos="4680"/>
        <w:tab w:val="right" w:pos="9360"/>
      </w:tabs>
    </w:pPr>
    <w:rPr>
      <w:rFonts w:asciiTheme="majorHAnsi" w:hAnsiTheme="majorHAnsi"/>
      <w:b/>
      <w:color w:val="476166" w:themeColor="accent1"/>
    </w:rPr>
  </w:style>
  <w:style w:type="character" w:customStyle="1" w:styleId="PieddepageCar">
    <w:name w:val="Pied de page Car"/>
    <w:basedOn w:val="Policepardfaut"/>
    <w:link w:val="Pieddepage"/>
    <w:uiPriority w:val="99"/>
    <w:rsid w:val="006709F1"/>
    <w:rPr>
      <w:rFonts w:asciiTheme="majorHAnsi" w:hAnsiTheme="majorHAnsi"/>
      <w:b/>
      <w:color w:val="476166" w:themeColor="accent1"/>
    </w:rPr>
  </w:style>
  <w:style w:type="character" w:styleId="Numrodepage">
    <w:name w:val="page number"/>
    <w:basedOn w:val="Policepardfaut"/>
    <w:uiPriority w:val="99"/>
    <w:semiHidden/>
    <w:rsid w:val="00E74B29"/>
  </w:style>
  <w:style w:type="character" w:customStyle="1" w:styleId="Titre5Car">
    <w:name w:val="Titre 5 Car"/>
    <w:basedOn w:val="Policepardfaut"/>
    <w:link w:val="Titre5"/>
    <w:uiPriority w:val="4"/>
    <w:rsid w:val="00874FE7"/>
    <w:rPr>
      <w:rFonts w:asciiTheme="majorHAnsi" w:hAnsiTheme="majorHAnsi"/>
      <w:b/>
      <w:color w:val="476166" w:themeColor="accent1"/>
      <w:sz w:val="28"/>
      <w:szCs w:val="28"/>
    </w:rPr>
  </w:style>
  <w:style w:type="paragraph" w:styleId="Citation">
    <w:name w:val="Quote"/>
    <w:basedOn w:val="Normal"/>
    <w:next w:val="Normal"/>
    <w:link w:val="CitationCar"/>
    <w:uiPriority w:val="6"/>
    <w:qFormat/>
    <w:rsid w:val="00874FE7"/>
    <w:rPr>
      <w:color w:val="476166" w:themeColor="accent1"/>
      <w:sz w:val="96"/>
      <w:szCs w:val="96"/>
    </w:rPr>
  </w:style>
  <w:style w:type="character" w:customStyle="1" w:styleId="CitationCar">
    <w:name w:val="Citation Car"/>
    <w:basedOn w:val="Policepardfaut"/>
    <w:link w:val="Citation"/>
    <w:uiPriority w:val="6"/>
    <w:rsid w:val="00874FE7"/>
    <w:rPr>
      <w:color w:val="476166" w:themeColor="accent1"/>
      <w:sz w:val="96"/>
      <w:szCs w:val="96"/>
    </w:rPr>
  </w:style>
  <w:style w:type="character" w:styleId="Textedelespacerserv">
    <w:name w:val="Placeholder Text"/>
    <w:basedOn w:val="Policepardfaut"/>
    <w:uiPriority w:val="99"/>
    <w:semiHidden/>
    <w:rsid w:val="00874FE7"/>
    <w:rPr>
      <w:color w:val="808080"/>
    </w:rPr>
  </w:style>
  <w:style w:type="paragraph" w:styleId="Listenumros">
    <w:name w:val="List Number"/>
    <w:basedOn w:val="Listenumros2"/>
    <w:uiPriority w:val="9"/>
    <w:unhideWhenUsed/>
    <w:qFormat/>
    <w:rsid w:val="00031FF4"/>
  </w:style>
  <w:style w:type="paragraph" w:styleId="Listenumros2">
    <w:name w:val="List Number 2"/>
    <w:basedOn w:val="Normal"/>
    <w:uiPriority w:val="10"/>
    <w:qFormat/>
    <w:rsid w:val="00031FF4"/>
    <w:pPr>
      <w:numPr>
        <w:numId w:val="2"/>
      </w:numPr>
      <w:spacing w:line="360" w:lineRule="auto"/>
      <w:contextualSpacing/>
    </w:pPr>
    <w:rPr>
      <w:color w:val="000000" w:themeColor="text1"/>
      <w:szCs w:val="20"/>
      <w:lang w:eastAsia="ja-JP"/>
    </w:rPr>
  </w:style>
  <w:style w:type="paragraph" w:customStyle="1" w:styleId="Miseenvidence2">
    <w:name w:val="Mise en évidence 2"/>
    <w:basedOn w:val="Normal"/>
    <w:link w:val="Caractredemiseenvidence2"/>
    <w:uiPriority w:val="8"/>
    <w:qFormat/>
    <w:rsid w:val="00031FF4"/>
    <w:pPr>
      <w:spacing w:before="240" w:after="240" w:line="288" w:lineRule="auto"/>
      <w:contextualSpacing/>
    </w:pPr>
    <w:rPr>
      <w:b/>
      <w:color w:val="000000" w:themeColor="text1"/>
      <w:spacing w:val="20"/>
      <w:szCs w:val="20"/>
      <w:lang w:eastAsia="ja-JP"/>
    </w:rPr>
  </w:style>
  <w:style w:type="character" w:customStyle="1" w:styleId="Caractredemiseenvidence2">
    <w:name w:val="Caractère de mise en évidence 2"/>
    <w:basedOn w:val="Policepardfaut"/>
    <w:link w:val="Miseenvidence2"/>
    <w:uiPriority w:val="8"/>
    <w:rsid w:val="00031FF4"/>
    <w:rPr>
      <w:b/>
      <w:color w:val="000000" w:themeColor="text1"/>
      <w:spacing w:val="20"/>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ndy%20follana\Downloads\tf67540446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B5E51E71FD14E95BCBE22C7D9B481AE"/>
        <w:category>
          <w:name w:val="Général"/>
          <w:gallery w:val="placeholder"/>
        </w:category>
        <w:types>
          <w:type w:val="bbPlcHdr"/>
        </w:types>
        <w:behaviors>
          <w:behavior w:val="content"/>
        </w:behaviors>
        <w:guid w:val="{CFC54836-CBC1-4D53-8DA3-ADE745C46558}"/>
      </w:docPartPr>
      <w:docPartBody>
        <w:p w:rsidR="00810406" w:rsidRDefault="00000000">
          <w:pPr>
            <w:pStyle w:val="2B5E51E71FD14E95BCBE22C7D9B481AE"/>
          </w:pPr>
          <w:r w:rsidRPr="00DF198B">
            <w:rPr>
              <w:lang w:bidi="fr-FR"/>
            </w:rPr>
            <w:t>—</w:t>
          </w:r>
        </w:p>
      </w:docPartBody>
    </w:docPart>
    <w:docPart>
      <w:docPartPr>
        <w:name w:val="5DFFB0D1890E436F89530E9D96862011"/>
        <w:category>
          <w:name w:val="Général"/>
          <w:gallery w:val="placeholder"/>
        </w:category>
        <w:types>
          <w:type w:val="bbPlcHdr"/>
        </w:types>
        <w:behaviors>
          <w:behavior w:val="content"/>
        </w:behaviors>
        <w:guid w:val="{4F0E941B-057B-4B69-A3DF-4B14AA46C3A2}"/>
      </w:docPartPr>
      <w:docPartBody>
        <w:p w:rsidR="00810406" w:rsidRDefault="00000000">
          <w:pPr>
            <w:pStyle w:val="5DFFB0D1890E436F89530E9D96862011"/>
          </w:pPr>
          <w:r w:rsidRPr="00DF198B">
            <w:rPr>
              <w:lang w:bidi="fr-FR"/>
            </w:rPr>
            <w:t>—</w:t>
          </w:r>
        </w:p>
      </w:docPartBody>
    </w:docPart>
    <w:docPart>
      <w:docPartPr>
        <w:name w:val="0FCE8452221D40F498CF2833EFCC5CED"/>
        <w:category>
          <w:name w:val="Général"/>
          <w:gallery w:val="placeholder"/>
        </w:category>
        <w:types>
          <w:type w:val="bbPlcHdr"/>
        </w:types>
        <w:behaviors>
          <w:behavior w:val="content"/>
        </w:behaviors>
        <w:guid w:val="{6D22C6A8-89A8-41C3-8EE3-3E4894530920}"/>
      </w:docPartPr>
      <w:docPartBody>
        <w:p w:rsidR="00810406" w:rsidRDefault="00000000">
          <w:pPr>
            <w:pStyle w:val="0FCE8452221D40F498CF2833EFCC5CED"/>
          </w:pPr>
          <w:r w:rsidRPr="0048120C">
            <w:rPr>
              <w:lang w:bidi="fr-FR"/>
            </w:rPr>
            <w:t>Le Lorem Ipsum est simplement du faux texte employé dans la composition et la mise en page avant impression.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458"/>
    <w:rsid w:val="000F7C1B"/>
    <w:rsid w:val="00295129"/>
    <w:rsid w:val="007F4458"/>
    <w:rsid w:val="00810406"/>
    <w:rsid w:val="00A31CC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8FE463C4616747FB8EBB434CDCAC53BE">
    <w:name w:val="8FE463C4616747FB8EBB434CDCAC53BE"/>
  </w:style>
  <w:style w:type="paragraph" w:customStyle="1" w:styleId="1FF7EFA2D4704F24ACCC573CAC813E9A">
    <w:name w:val="1FF7EFA2D4704F24ACCC573CAC813E9A"/>
  </w:style>
  <w:style w:type="paragraph" w:customStyle="1" w:styleId="22B7F98B425C49FCA140062CC1C25C39">
    <w:name w:val="22B7F98B425C49FCA140062CC1C25C39"/>
  </w:style>
  <w:style w:type="paragraph" w:customStyle="1" w:styleId="2B5E51E71FD14E95BCBE22C7D9B481AE">
    <w:name w:val="2B5E51E71FD14E95BCBE22C7D9B481AE"/>
  </w:style>
  <w:style w:type="paragraph" w:customStyle="1" w:styleId="ED2D926F7F904DFEBC487ED00BFA0848">
    <w:name w:val="ED2D926F7F904DFEBC487ED00BFA0848"/>
  </w:style>
  <w:style w:type="paragraph" w:customStyle="1" w:styleId="5DFFB0D1890E436F89530E9D96862011">
    <w:name w:val="5DFFB0D1890E436F89530E9D96862011"/>
  </w:style>
  <w:style w:type="paragraph" w:customStyle="1" w:styleId="45C9D750479149E68530B20024042911">
    <w:name w:val="45C9D750479149E68530B20024042911"/>
  </w:style>
  <w:style w:type="paragraph" w:customStyle="1" w:styleId="AEDBC48EB21942B487BB445DF485BA68">
    <w:name w:val="AEDBC48EB21942B487BB445DF485BA68"/>
  </w:style>
  <w:style w:type="paragraph" w:customStyle="1" w:styleId="Texte">
    <w:name w:val="Texte"/>
    <w:basedOn w:val="Normal"/>
    <w:uiPriority w:val="5"/>
    <w:qFormat/>
    <w:rsid w:val="00A31CC3"/>
    <w:pPr>
      <w:spacing w:after="0" w:line="240" w:lineRule="auto"/>
    </w:pPr>
    <w:rPr>
      <w:rFonts w:eastAsiaTheme="minorHAnsi"/>
      <w:sz w:val="28"/>
      <w:szCs w:val="28"/>
      <w:lang w:eastAsia="en-US"/>
    </w:rPr>
  </w:style>
  <w:style w:type="paragraph" w:customStyle="1" w:styleId="3F708B1FB311491B9EAA3293DBEC932A">
    <w:name w:val="3F708B1FB311491B9EAA3293DBEC932A"/>
  </w:style>
  <w:style w:type="paragraph" w:customStyle="1" w:styleId="A6F023D8D36248F986505550386639E9">
    <w:name w:val="A6F023D8D36248F986505550386639E9"/>
  </w:style>
  <w:style w:type="paragraph" w:customStyle="1" w:styleId="1A12B52FAF944414BB65FEC066F0340F">
    <w:name w:val="1A12B52FAF944414BB65FEC066F0340F"/>
  </w:style>
  <w:style w:type="paragraph" w:customStyle="1" w:styleId="9E54296449B84A258C8F81923575351A">
    <w:name w:val="9E54296449B84A258C8F81923575351A"/>
  </w:style>
  <w:style w:type="paragraph" w:customStyle="1" w:styleId="669D4344D9CE40B388F583D9BFAB52F0">
    <w:name w:val="669D4344D9CE40B388F583D9BFAB52F0"/>
  </w:style>
  <w:style w:type="paragraph" w:customStyle="1" w:styleId="77A90612E79344859B910521E229CAA7">
    <w:name w:val="77A90612E79344859B910521E229CAA7"/>
  </w:style>
  <w:style w:type="paragraph" w:customStyle="1" w:styleId="CF6091BEA9AD41CEB3AF0E72C3B9025B">
    <w:name w:val="CF6091BEA9AD41CEB3AF0E72C3B9025B"/>
  </w:style>
  <w:style w:type="paragraph" w:customStyle="1" w:styleId="0FCE8452221D40F498CF2833EFCC5CED">
    <w:name w:val="0FCE8452221D40F498CF2833EFCC5CED"/>
  </w:style>
  <w:style w:type="paragraph" w:customStyle="1" w:styleId="89A7F0427ACF48B78D3E8B5950F8FC67">
    <w:name w:val="89A7F0427ACF48B78D3E8B5950F8FC67"/>
    <w:rsid w:val="00A31CC3"/>
  </w:style>
  <w:style w:type="paragraph" w:customStyle="1" w:styleId="B8D7B50C861D4486A0DB52385F622BB5">
    <w:name w:val="B8D7B50C861D4486A0DB52385F622BB5"/>
    <w:rsid w:val="00A31CC3"/>
  </w:style>
  <w:style w:type="paragraph" w:customStyle="1" w:styleId="C1E0C1D306DC4E60ABA0CE532B5FD97C">
    <w:name w:val="C1E0C1D306DC4E60ABA0CE532B5FD97C"/>
    <w:rsid w:val="00A31CC3"/>
  </w:style>
  <w:style w:type="paragraph" w:customStyle="1" w:styleId="C036650843524537AEDE0BB6D4658AF6">
    <w:name w:val="C036650843524537AEDE0BB6D4658AF6"/>
    <w:rsid w:val="00A31CC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5D670B6-EC8C-4A16-AA74-472978BEF74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tf67540446_win32.dotx</Template>
  <TotalTime>0</TotalTime>
  <Pages>9</Pages>
  <Words>856</Words>
  <Characters>4708</Characters>
  <Application>Microsoft Office Word</Application>
  <DocSecurity>0</DocSecurity>
  <Lines>39</Lines>
  <Paragraphs>11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2022-12-01T09:14:00Z</dcterms:created>
  <dcterms:modified xsi:type="dcterms:W3CDTF">2022-12-02T14:49:00Z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